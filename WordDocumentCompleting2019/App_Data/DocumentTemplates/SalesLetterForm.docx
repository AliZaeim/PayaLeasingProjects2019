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535B7" w14:textId="77777777" w:rsidR="00F62762" w:rsidRPr="00F62762" w:rsidRDefault="00724EA2" w:rsidP="00410496">
      <w:pPr>
        <w:bidi/>
        <w:rPr>
          <w:rFonts w:cs="B Nazanin"/>
          <w:rtl/>
        </w:rPr>
      </w:pPr>
      <w:r>
        <w:rPr>
          <w:rFonts w:cs="B Nazani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31D0FE" wp14:editId="062B4119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981825" cy="8124825"/>
                <wp:effectExtent l="0" t="0" r="28575" b="2857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1825" cy="81248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C6DDA1" w14:textId="77777777" w:rsidR="00C71263" w:rsidRPr="00C71263" w:rsidRDefault="00C71263" w:rsidP="00C71263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C71263"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به نام خدا</w:t>
                            </w:r>
                          </w:p>
                          <w:p w14:paraId="7F310941" w14:textId="77777777" w:rsidR="00A3748C" w:rsidRDefault="00C71263" w:rsidP="00BA2399">
                            <w:pPr>
                              <w:bidi/>
                              <w:spacing w:after="0" w:line="276" w:lineRule="auto"/>
                              <w:jc w:val="both"/>
                              <w:rPr>
                                <w:rFonts w:cs="B Nazanin"/>
                                <w:b/>
                                <w:bCs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</w:t>
                            </w:r>
                            <w:r w:rsidR="00B532DB" w:rsidRPr="00B532DB">
                              <w:rPr>
                                <w:rFonts w:cs="B Nazanin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)</w:t>
                            </w:r>
                            <w:r w:rsidR="00A11C2B">
                              <w:rPr>
                                <w:rFonts w:cs="B Nazanin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مشخصات 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فروشنده</w:t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619"/>
                              <w:gridCol w:w="3047"/>
                              <w:gridCol w:w="4011"/>
                            </w:tblGrid>
                            <w:tr w:rsidR="005C79CD" w14:paraId="1B7D7D33" w14:textId="77777777" w:rsidTr="00F03591">
                              <w:tc>
                                <w:tcPr>
                                  <w:tcW w:w="3619" w:type="dxa"/>
                                </w:tcPr>
                                <w:p w14:paraId="173D036B" w14:textId="1E5ABCB2" w:rsidR="00F91160" w:rsidRPr="001949FD" w:rsidRDefault="00ED00B5" w:rsidP="00A3748C">
                                  <w:pPr>
                                    <w:bidi/>
                                    <w:rPr>
                                      <w:rFonts w:cs="Calibri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خانم/ آقای/</w:t>
                                  </w:r>
                                  <w:r w:rsidR="00F91160"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 شرکت :</w:t>
                                  </w:r>
                                  <w:r w:rsidR="004F1360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 xml:space="preserve"> </w:t>
                                  </w:r>
                                  <w:r w:rsidR="001949FD"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 </w:t>
                                  </w:r>
                                  <w:r w:rsidR="003E697B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 xml:space="preserve"> </w:t>
                                  </w:r>
                                  <w:proofErr w:type="spellStart"/>
                                  <w:r w:rsidR="00AA026E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>satan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047" w:type="dxa"/>
                                </w:tcPr>
                                <w:p w14:paraId="1AB8DCA4" w14:textId="2C6D0890" w:rsidR="00F91160" w:rsidRPr="00A11C2B" w:rsidRDefault="00ED00B5" w:rsidP="00A3748C">
                                  <w:pPr>
                                    <w:bidi/>
                                    <w:rPr>
                                      <w:rFonts w:cs="B Nazanin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فرزند/ نوع شرکت</w:t>
                                  </w:r>
                                  <w:r w:rsidR="00F91160"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 :</w:t>
                                  </w:r>
                                  <w:r w:rsidR="002C7104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 xml:space="preserve"> </w:t>
                                  </w:r>
                                  <w:bookmarkStart w:id="0" w:name="SRelated"/>
                                  <w:bookmarkStart w:id="1" w:name="FarzandF"/>
                                  <w:r w:rsidR="003072B7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>SRELATED</w:t>
                                  </w:r>
                                  <w:r w:rsidR="004E62B5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 xml:space="preserve"> </w:t>
                                  </w:r>
                                  <w:bookmarkEnd w:id="0"/>
                                  <w:bookmarkEnd w:id="1"/>
                                </w:p>
                              </w:tc>
                              <w:tc>
                                <w:tcPr>
                                  <w:tcW w:w="4011" w:type="dxa"/>
                                </w:tcPr>
                                <w:p w14:paraId="40F53EF8" w14:textId="55AB0CAB" w:rsidR="00F91160" w:rsidRPr="00A11C2B" w:rsidRDefault="00F91160" w:rsidP="00A3748C">
                                  <w:pPr>
                                    <w:bidi/>
                                    <w:rPr>
                                      <w:rFonts w:cs="B Nazanin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تاریخ </w:t>
                                  </w:r>
                                  <w:r w:rsidR="00390C84"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تولد/تأسیس</w:t>
                                  </w:r>
                                  <w:r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 :</w:t>
                                  </w:r>
                                  <w:bookmarkStart w:id="2" w:name="tavalodf"/>
                                  <w:r w:rsidR="00AA026E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>stasis</w:t>
                                  </w:r>
                                  <w:r w:rsidR="00DC3A96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 xml:space="preserve"> </w:t>
                                  </w:r>
                                  <w:bookmarkEnd w:id="2"/>
                                </w:p>
                              </w:tc>
                            </w:tr>
                            <w:tr w:rsidR="005C79CD" w14:paraId="4AE20F3D" w14:textId="77777777" w:rsidTr="00F03591">
                              <w:tc>
                                <w:tcPr>
                                  <w:tcW w:w="3619" w:type="dxa"/>
                                </w:tcPr>
                                <w:p w14:paraId="3838BD7B" w14:textId="6D4E763F" w:rsidR="00F91160" w:rsidRPr="00A11C2B" w:rsidRDefault="00390C84" w:rsidP="002E6997">
                                  <w:pPr>
                                    <w:bidi/>
                                    <w:rPr>
                                      <w:rFonts w:cs="B Nazanin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شماره شناسنامه/ ثبت</w:t>
                                  </w:r>
                                  <w:r w:rsidR="00BD6DDE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>:</w:t>
                                  </w:r>
                                  <w:r w:rsidR="00F91160"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 </w:t>
                                  </w:r>
                                  <w:r w:rsidR="002E6997" w:rsidRPr="002E6997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>SELLERID</w:t>
                                  </w:r>
                                </w:p>
                              </w:tc>
                              <w:tc>
                                <w:tcPr>
                                  <w:tcW w:w="3047" w:type="dxa"/>
                                </w:tcPr>
                                <w:p w14:paraId="73C9FB1C" w14:textId="77777777" w:rsidR="00F91160" w:rsidRPr="00A11C2B" w:rsidRDefault="00390C84" w:rsidP="00A3748C">
                                  <w:pPr>
                                    <w:bidi/>
                                    <w:rPr>
                                      <w:rFonts w:cs="B Nazanin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صادره از/ </w:t>
                                  </w:r>
                                  <w:r w:rsidR="00094A43"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محل ثبت</w:t>
                                  </w:r>
                                  <w:r w:rsidR="00F91160"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 :</w:t>
                                  </w:r>
                                  <w:r w:rsidR="00DC3A96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 xml:space="preserve"> </w:t>
                                  </w:r>
                                  <w:r w:rsidR="00603DA5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>SADEREH</w:t>
                                  </w:r>
                                  <w:r w:rsidR="00BD52E8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 xml:space="preserve"> </w:t>
                                  </w:r>
                                  <w:r w:rsidR="00BB7534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011" w:type="dxa"/>
                                </w:tcPr>
                                <w:p w14:paraId="26B362CD" w14:textId="77777777" w:rsidR="00F91160" w:rsidRPr="00A11C2B" w:rsidRDefault="000178FD" w:rsidP="00A3748C">
                                  <w:pPr>
                                    <w:bidi/>
                                    <w:rPr>
                                      <w:rFonts w:cs="B Nazanin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شماره ملی/شناسه ملی</w:t>
                                  </w:r>
                                  <w:r w:rsidR="00F91160"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 :</w:t>
                                  </w:r>
                                  <w:r w:rsidR="00866172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>SNC</w:t>
                                  </w:r>
                                  <w:r w:rsidR="00512FB2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5C79CD" w14:paraId="457D0A7D" w14:textId="77777777" w:rsidTr="007D7EC0">
                              <w:tc>
                                <w:tcPr>
                                  <w:tcW w:w="6666" w:type="dxa"/>
                                  <w:gridSpan w:val="2"/>
                                </w:tcPr>
                                <w:p w14:paraId="5D6F7CE9" w14:textId="549721E6" w:rsidR="007D7EC0" w:rsidRPr="00A11C2B" w:rsidRDefault="007D7EC0" w:rsidP="00A3748C">
                                  <w:pPr>
                                    <w:bidi/>
                                    <w:rPr>
                                      <w:rFonts w:cs="B Nazanin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نشانی :</w:t>
                                  </w:r>
                                  <w:r w:rsidR="00EE4E94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 xml:space="preserve"> </w:t>
                                  </w:r>
                                  <w:r w:rsidR="00957894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>Address</w:t>
                                  </w:r>
                                  <w:r w:rsidR="00E1559D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011" w:type="dxa"/>
                                </w:tcPr>
                                <w:p w14:paraId="1917EA1D" w14:textId="77777777" w:rsidR="007D7EC0" w:rsidRPr="00A11C2B" w:rsidRDefault="00A25BE5" w:rsidP="00A3748C">
                                  <w:pPr>
                                    <w:bidi/>
                                    <w:rPr>
                                      <w:rFonts w:cs="B Nazanin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شماره اقتصادی :</w:t>
                                  </w:r>
                                  <w:r w:rsidR="00EE4E94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 xml:space="preserve"> </w:t>
                                  </w:r>
                                  <w:r w:rsidR="009D44CF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>ECONO</w:t>
                                  </w:r>
                                  <w:r w:rsidR="00EC5132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5C79CD" w14:paraId="7E6869E0" w14:textId="77777777" w:rsidTr="00F03591">
                              <w:tc>
                                <w:tcPr>
                                  <w:tcW w:w="3619" w:type="dxa"/>
                                </w:tcPr>
                                <w:p w14:paraId="690840D6" w14:textId="77777777" w:rsidR="007D7EC0" w:rsidRPr="00A11C2B" w:rsidRDefault="007D7EC0" w:rsidP="00A3748C">
                                  <w:pPr>
                                    <w:bidi/>
                                    <w:rPr>
                                      <w:rFonts w:cs="B Nazanin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شماره تلفن : </w:t>
                                  </w:r>
                                  <w:r w:rsidR="00866172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3047" w:type="dxa"/>
                                </w:tcPr>
                                <w:p w14:paraId="7CAC535D" w14:textId="77777777" w:rsidR="007D7EC0" w:rsidRPr="00A11C2B" w:rsidRDefault="00E44E26" w:rsidP="00A3748C">
                                  <w:pPr>
                                    <w:bidi/>
                                    <w:rPr>
                                      <w:rFonts w:cs="B Nazanin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تلفن همراه :</w:t>
                                  </w:r>
                                  <w:r w:rsidR="004F5796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 xml:space="preserve"> </w:t>
                                  </w:r>
                                  <w:r w:rsidR="009D44CF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>CELLPHONE</w:t>
                                  </w:r>
                                  <w:r w:rsidR="004F5796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011" w:type="dxa"/>
                                </w:tcPr>
                                <w:p w14:paraId="7A072020" w14:textId="77777777" w:rsidR="007D7EC0" w:rsidRPr="00A11C2B" w:rsidRDefault="00A25BE5" w:rsidP="00A3748C">
                                  <w:pPr>
                                    <w:bidi/>
                                    <w:rPr>
                                      <w:rFonts w:cs="B Nazanin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کد پستی :</w:t>
                                  </w:r>
                                  <w:r w:rsidR="00EF3B2E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 xml:space="preserve"> </w:t>
                                  </w:r>
                                  <w:r w:rsidR="009D44CF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>POSTALCODE</w:t>
                                  </w:r>
                                  <w:r w:rsidR="004F5796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14:paraId="06B2B921" w14:textId="77777777" w:rsidR="00BB20FF" w:rsidRDefault="00BB20FF" w:rsidP="00BB20FF">
                            <w:pPr>
                              <w:bidi/>
                              <w:spacing w:after="0" w:line="240" w:lineRule="auto"/>
                              <w:jc w:val="both"/>
                              <w:rPr>
                                <w:rFonts w:cs="B Nazanin"/>
                                <w:b/>
                                <w:bCs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</w:p>
                          <w:p w14:paraId="1174D91E" w14:textId="77777777" w:rsidR="00821E92" w:rsidRDefault="00FA6AAB" w:rsidP="00BA2399">
                            <w:pPr>
                              <w:bidi/>
                              <w:spacing w:after="0" w:line="276" w:lineRule="auto"/>
                              <w:jc w:val="both"/>
                              <w:rPr>
                                <w:rFonts w:cs="B Nazanin"/>
                                <w:b/>
                                <w:bCs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fa-IR"/>
                              </w:rPr>
                              <w:t>2</w:t>
                            </w:r>
                            <w:r w:rsidR="004B435A">
                              <w:rPr>
                                <w:rFonts w:cs="B Nazanin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) مشخصات 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خریدار</w:t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606"/>
                              <w:gridCol w:w="3047"/>
                              <w:gridCol w:w="4024"/>
                            </w:tblGrid>
                            <w:tr w:rsidR="00F92D17" w14:paraId="1FB16636" w14:textId="77777777" w:rsidTr="00F03591">
                              <w:tc>
                                <w:tcPr>
                                  <w:tcW w:w="3606" w:type="dxa"/>
                                </w:tcPr>
                                <w:p w14:paraId="4ABA1B3B" w14:textId="2CC853BE" w:rsidR="00F92D17" w:rsidRPr="00A11C2B" w:rsidRDefault="00F92D17" w:rsidP="00F92D17">
                                  <w:pPr>
                                    <w:bidi/>
                                    <w:rPr>
                                      <w:rFonts w:cs="B Nazanin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خانم/ آقای/ شرکت :</w:t>
                                  </w:r>
                                  <w:r w:rsidR="00B22698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>BuyerName</w:t>
                                  </w:r>
                                  <w:r w:rsidR="00702C32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047" w:type="dxa"/>
                                </w:tcPr>
                                <w:p w14:paraId="60B37D46" w14:textId="77777777" w:rsidR="00F92D17" w:rsidRPr="00A11C2B" w:rsidRDefault="00F92D17" w:rsidP="00F92D17">
                                  <w:pPr>
                                    <w:bidi/>
                                    <w:rPr>
                                      <w:rFonts w:cs="B Nazanin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فرزند/ نوع شرکت :</w:t>
                                  </w:r>
                                  <w:r w:rsidR="00866172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>BRELATED</w:t>
                                  </w:r>
                                  <w:r w:rsidR="00702C32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024" w:type="dxa"/>
                                </w:tcPr>
                                <w:p w14:paraId="60D9D446" w14:textId="77777777" w:rsidR="00F92D17" w:rsidRPr="00A11C2B" w:rsidRDefault="00F92D17" w:rsidP="00F92D17">
                                  <w:pPr>
                                    <w:bidi/>
                                    <w:rPr>
                                      <w:rFonts w:cs="B Nazanin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تاریخ تولد/تأسیس :</w:t>
                                  </w:r>
                                  <w:r w:rsidR="00866172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>BTASIS</w:t>
                                  </w:r>
                                </w:p>
                              </w:tc>
                            </w:tr>
                            <w:tr w:rsidR="00F91160" w14:paraId="26B648DA" w14:textId="77777777" w:rsidTr="00F03591">
                              <w:tc>
                                <w:tcPr>
                                  <w:tcW w:w="3606" w:type="dxa"/>
                                </w:tcPr>
                                <w:p w14:paraId="73AAE4DB" w14:textId="77777777" w:rsidR="00F91160" w:rsidRPr="00A11C2B" w:rsidRDefault="00F92D17" w:rsidP="00A3748C">
                                  <w:pPr>
                                    <w:bidi/>
                                    <w:rPr>
                                      <w:rFonts w:cs="B Nazanin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شماره شناسنامه/ ثبت :</w:t>
                                  </w:r>
                                  <w:r w:rsidR="00866172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>BUYERID</w:t>
                                  </w:r>
                                  <w:r w:rsidR="00702C32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047" w:type="dxa"/>
                                </w:tcPr>
                                <w:p w14:paraId="7E1A8B15" w14:textId="466FA0EC" w:rsidR="00F91160" w:rsidRPr="00A11C2B" w:rsidRDefault="00F92D17" w:rsidP="00A3748C">
                                  <w:pPr>
                                    <w:bidi/>
                                    <w:rPr>
                                      <w:rFonts w:cs="B Nazanin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صادره از/ محل ثبت</w:t>
                                  </w:r>
                                  <w:r w:rsidR="00294C76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>:</w:t>
                                  </w:r>
                                  <w:r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 </w:t>
                                  </w:r>
                                  <w:proofErr w:type="spellStart"/>
                                  <w:r w:rsidR="006D199E">
                                    <w:rPr>
                                      <w:rFonts w:cs="B Nazanin"/>
                                      <w:lang w:bidi="fa-IR"/>
                                    </w:rPr>
                                    <w:t>mahalesabt</w:t>
                                  </w:r>
                                  <w:proofErr w:type="spellEnd"/>
                                  <w:r w:rsidR="00CE7470">
                                    <w:rPr>
                                      <w:rFonts w:cs="B Nazanin"/>
                                      <w:lang w:bidi="fa-IR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024" w:type="dxa"/>
                                </w:tcPr>
                                <w:p w14:paraId="5B56A9A0" w14:textId="77777777" w:rsidR="00F91160" w:rsidRPr="00A11C2B" w:rsidRDefault="00F92D17" w:rsidP="00A3748C">
                                  <w:pPr>
                                    <w:bidi/>
                                    <w:rPr>
                                      <w:rFonts w:cs="B Nazanin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شماره ملی/شناسه ملی :</w:t>
                                  </w:r>
                                  <w:r w:rsidR="00866172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>BNC</w:t>
                                  </w:r>
                                </w:p>
                              </w:tc>
                            </w:tr>
                            <w:tr w:rsidR="00F92D17" w14:paraId="3704BB69" w14:textId="77777777" w:rsidTr="00F03591">
                              <w:tc>
                                <w:tcPr>
                                  <w:tcW w:w="6653" w:type="dxa"/>
                                  <w:gridSpan w:val="2"/>
                                </w:tcPr>
                                <w:p w14:paraId="3A1591FC" w14:textId="77777777" w:rsidR="00F92D17" w:rsidRPr="00A11C2B" w:rsidRDefault="00F92D17" w:rsidP="00A3748C">
                                  <w:pPr>
                                    <w:bidi/>
                                    <w:rPr>
                                      <w:rFonts w:cs="B Nazanin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نشانی :</w:t>
                                  </w:r>
                                  <w:r w:rsidR="00866172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>BADDRESS</w:t>
                                  </w:r>
                                  <w:r w:rsidR="007C4835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024" w:type="dxa"/>
                                </w:tcPr>
                                <w:p w14:paraId="688E52A0" w14:textId="77777777" w:rsidR="00F92D17" w:rsidRPr="00A11C2B" w:rsidRDefault="00F03591" w:rsidP="00A3748C">
                                  <w:pPr>
                                    <w:bidi/>
                                    <w:rPr>
                                      <w:rFonts w:cs="B Nazanin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شماره اقتصادی :</w:t>
                                  </w:r>
                                  <w:r w:rsidR="00866172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>BECONO</w:t>
                                  </w:r>
                                  <w:r w:rsidR="007C4835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F03591" w14:paraId="75F2465D" w14:textId="77777777" w:rsidTr="00F03591">
                              <w:tc>
                                <w:tcPr>
                                  <w:tcW w:w="3606" w:type="dxa"/>
                                </w:tcPr>
                                <w:p w14:paraId="4B968B94" w14:textId="77777777" w:rsidR="00F03591" w:rsidRPr="00A11C2B" w:rsidRDefault="00F03591" w:rsidP="00A3748C">
                                  <w:pPr>
                                    <w:bidi/>
                                    <w:rPr>
                                      <w:rFonts w:cs="B Nazanin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شماره تلفن : </w:t>
                                  </w:r>
                                  <w:r w:rsidR="00866172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>BPHONE</w:t>
                                  </w:r>
                                </w:p>
                              </w:tc>
                              <w:tc>
                                <w:tcPr>
                                  <w:tcW w:w="3047" w:type="dxa"/>
                                </w:tcPr>
                                <w:p w14:paraId="69757DD6" w14:textId="77777777" w:rsidR="00F03591" w:rsidRPr="00A11C2B" w:rsidRDefault="00F03591" w:rsidP="00A3748C">
                                  <w:pPr>
                                    <w:bidi/>
                                    <w:rPr>
                                      <w:rFonts w:cs="B Nazanin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تلفن همراه :</w:t>
                                  </w:r>
                                  <w:r w:rsidR="00866172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>BCELLPHONE</w:t>
                                  </w:r>
                                  <w:r w:rsidR="007C4835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024" w:type="dxa"/>
                                </w:tcPr>
                                <w:p w14:paraId="5B69691C" w14:textId="77777777" w:rsidR="00F03591" w:rsidRPr="00A11C2B" w:rsidRDefault="00F03591" w:rsidP="00A3748C">
                                  <w:pPr>
                                    <w:bidi/>
                                    <w:rPr>
                                      <w:rFonts w:cs="B Nazanin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کد پستی :</w:t>
                                  </w:r>
                                  <w:r w:rsidR="00866172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>BPOSTALCODE</w:t>
                                  </w:r>
                                  <w:r w:rsidR="000D2AAA">
                                    <w:rPr>
                                      <w:rFonts w:cs="B Nazanin"/>
                                      <w:sz w:val="26"/>
                                      <w:szCs w:val="26"/>
                                      <w:lang w:bidi="fa-IR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14:paraId="6A824CE7" w14:textId="77777777" w:rsidR="00F92772" w:rsidRDefault="00F92772" w:rsidP="00F92772">
                            <w:pPr>
                              <w:bidi/>
                              <w:spacing w:after="0" w:line="240" w:lineRule="auto"/>
                              <w:jc w:val="both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</w:p>
                          <w:p w14:paraId="23CD2225" w14:textId="77777777" w:rsidR="00821E92" w:rsidRPr="00CF138B" w:rsidRDefault="005B6C12" w:rsidP="00F92772">
                            <w:pPr>
                              <w:bidi/>
                              <w:spacing w:after="0" w:line="240" w:lineRule="auto"/>
                              <w:jc w:val="both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CF138B"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3</w:t>
                            </w:r>
                            <w:r w:rsidR="008629D4" w:rsidRPr="00CF138B"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) </w:t>
                            </w:r>
                            <w:r w:rsidR="00E57CDF" w:rsidRPr="00CF138B"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مورد معامله</w:t>
                            </w:r>
                          </w:p>
                          <w:p w14:paraId="0FA3B252" w14:textId="0BB95CDF" w:rsidR="0057588C" w:rsidRPr="00CF138B" w:rsidRDefault="0057588C" w:rsidP="00BA2399">
                            <w:pPr>
                              <w:bidi/>
                              <w:spacing w:after="0" w:line="360" w:lineRule="auto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CF138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شش</w:t>
                            </w:r>
                            <w:r w:rsidRPr="00CF138B"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  <w:softHyphen/>
                            </w:r>
                            <w:r w:rsidRPr="00CF138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دانگ یک دستگاه </w:t>
                            </w:r>
                            <w:proofErr w:type="spellStart"/>
                            <w:r w:rsidR="00B22698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Dastgah</w:t>
                            </w:r>
                            <w:proofErr w:type="spellEnd"/>
                            <w:r w:rsidRPr="00CF138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سیستم </w:t>
                            </w:r>
                            <w:r w:rsidR="00950BAB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SYSTEM</w:t>
                            </w:r>
                            <w:r w:rsidRPr="00CF138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تیپ </w:t>
                            </w:r>
                            <w:r w:rsidR="006C591C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TIP</w:t>
                            </w:r>
                            <w:r w:rsidRPr="00CF138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مدل </w:t>
                            </w:r>
                            <w:r w:rsidR="006C591C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MODEL</w:t>
                            </w:r>
                            <w:r w:rsidRPr="00CF138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رنگ </w:t>
                            </w:r>
                            <w:r w:rsidR="006C591C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COLOR</w:t>
                            </w:r>
                            <w:r w:rsidRPr="00CF138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شماه موتور</w:t>
                            </w:r>
                            <w:r w:rsidR="00B817B9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 xml:space="preserve"> </w:t>
                            </w:r>
                            <w:r w:rsidR="006C591C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ENGINENOMBER</w:t>
                            </w:r>
                            <w:r w:rsidRPr="00CF138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شماره شاسی </w:t>
                            </w:r>
                            <w:r w:rsidR="0017522D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Shasi</w:t>
                            </w:r>
                            <w:r w:rsidRPr="00CF138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شماره راهنمایی و رانندگی </w:t>
                            </w:r>
                            <w:proofErr w:type="spellStart"/>
                            <w:r w:rsidR="00E31D3A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Shomare</w:t>
                            </w:r>
                            <w:proofErr w:type="spellEnd"/>
                            <w:r w:rsidRPr="00CF138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که دارای </w:t>
                            </w:r>
                            <w:proofErr w:type="spellStart"/>
                            <w:r w:rsidR="0017522D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Kedaraye</w:t>
                            </w:r>
                            <w:proofErr w:type="spellEnd"/>
                            <w:r w:rsidRPr="00CF138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می</w:t>
                            </w:r>
                            <w:r w:rsidRPr="00CF138B"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  <w:softHyphen/>
                            </w:r>
                            <w:r w:rsidRPr="00CF138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باشد و به رویت کامل</w:t>
                            </w:r>
                            <w:r w:rsidR="00EC2521" w:rsidRPr="00CF138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CF138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خریدار رسیده است.</w:t>
                            </w:r>
                          </w:p>
                          <w:p w14:paraId="15FCB534" w14:textId="62EF1E84" w:rsidR="00724EA2" w:rsidRPr="00CF138B" w:rsidRDefault="009574EC" w:rsidP="00BA2399">
                            <w:pPr>
                              <w:bidi/>
                              <w:spacing w:after="0" w:line="360" w:lineRule="auto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CF138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مورد معامله به موجب فاکتور/ سند شماره </w:t>
                            </w:r>
                            <w:r w:rsidR="002B7F77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ORDERNUMBER</w:t>
                            </w:r>
                            <w:r w:rsidRPr="00CF138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مورخ </w:t>
                            </w:r>
                            <w:proofErr w:type="spellStart"/>
                            <w:r w:rsidR="0017522D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Movarekh</w:t>
                            </w:r>
                            <w:proofErr w:type="spellEnd"/>
                            <w:r w:rsidRPr="00CF138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شرکت / دفترخانه </w:t>
                            </w:r>
                            <w:r w:rsidR="00DE2AE6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Company</w:t>
                            </w:r>
                            <w:r w:rsidRPr="00CF138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به فروشنده انتقال یافته است.</w:t>
                            </w:r>
                          </w:p>
                          <w:p w14:paraId="1AC05553" w14:textId="77777777" w:rsidR="005D0F17" w:rsidRPr="00CF138B" w:rsidRDefault="005D0F17" w:rsidP="00123561">
                            <w:pPr>
                              <w:bidi/>
                              <w:spacing w:after="0" w:line="360" w:lineRule="auto"/>
                              <w:jc w:val="both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CF138B"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4 ) </w:t>
                            </w:r>
                            <w:r w:rsidR="005B14CB" w:rsidRPr="00CF138B"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قیمت</w:t>
                            </w:r>
                          </w:p>
                          <w:p w14:paraId="5F9604ED" w14:textId="77777777" w:rsidR="00B52BC5" w:rsidRPr="00CF138B" w:rsidRDefault="00B52BC5" w:rsidP="00123561">
                            <w:pPr>
                              <w:bidi/>
                              <w:spacing w:after="0" w:line="360" w:lineRule="auto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CF138B"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ح</w:t>
                            </w:r>
                            <w:r w:rsidRPr="00CF138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سب </w:t>
                            </w:r>
                            <w:r w:rsidRPr="00CF138B"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توافق قطع</w:t>
                            </w:r>
                            <w:r w:rsidRPr="00CF138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ی</w:t>
                            </w:r>
                            <w:r w:rsidRPr="00CF138B"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طرف</w:t>
                            </w:r>
                            <w:r w:rsidRPr="00CF138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ی</w:t>
                            </w:r>
                            <w:r w:rsidRPr="00CF138B">
                              <w:rPr>
                                <w:rFonts w:cs="B Nazanin" w:hint="eastAsia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ن</w:t>
                            </w:r>
                            <w:r w:rsidRPr="00CF138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بهاء مورد معامله مبلغ </w:t>
                            </w:r>
                            <w:proofErr w:type="spellStart"/>
                            <w:r w:rsidR="004F327A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BahayeMoredMoeameleh</w:t>
                            </w:r>
                            <w:proofErr w:type="spellEnd"/>
                            <w:r w:rsidRPr="00CF138B"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ر</w:t>
                            </w:r>
                            <w:r w:rsidRPr="00CF138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ی</w:t>
                            </w:r>
                            <w:r w:rsidRPr="00CF138B">
                              <w:rPr>
                                <w:rFonts w:cs="B Nazanin" w:hint="eastAsia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ال</w:t>
                            </w:r>
                            <w:r w:rsidRPr="00CF138B"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م</w:t>
                            </w:r>
                            <w:r w:rsidRPr="00CF138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ی‌</w:t>
                            </w:r>
                            <w:r w:rsidRPr="00CF138B">
                              <w:rPr>
                                <w:rFonts w:cs="B Nazanin" w:hint="eastAsia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باشد</w:t>
                            </w:r>
                            <w:r w:rsidRPr="00CF138B"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که</w:t>
                            </w:r>
                            <w:r w:rsidRPr="00CF138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p w14:paraId="1947E5A5" w14:textId="1AE081DA" w:rsidR="00B52BC5" w:rsidRPr="00CF138B" w:rsidRDefault="00B52BC5" w:rsidP="00123561">
                            <w:pPr>
                              <w:bidi/>
                              <w:spacing w:after="0" w:line="360" w:lineRule="auto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</w:pPr>
                            <w:r w:rsidRPr="00CF138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الف : </w:t>
                            </w:r>
                            <w:r w:rsidRPr="00CF138B"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  <w:t xml:space="preserve">مبلغ </w:t>
                            </w:r>
                            <w:proofErr w:type="spellStart"/>
                            <w:r w:rsidR="006256B9">
                              <w:rPr>
                                <w:rFonts w:cs="B Nazanin"/>
                                <w:sz w:val="24"/>
                                <w:szCs w:val="24"/>
                              </w:rPr>
                              <w:t>Forush</w:t>
                            </w:r>
                            <w:proofErr w:type="spellEnd"/>
                            <w:r w:rsidRPr="00CF138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CF138B"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  <w:t>ر</w:t>
                            </w:r>
                            <w:r w:rsidRPr="00CF138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ی</w:t>
                            </w:r>
                            <w:r w:rsidRPr="00CF138B">
                              <w:rPr>
                                <w:rFonts w:cs="B Nazanin" w:hint="eastAsia"/>
                                <w:sz w:val="24"/>
                                <w:szCs w:val="24"/>
                                <w:rtl/>
                              </w:rPr>
                              <w:t>ال</w:t>
                            </w:r>
                            <w:r w:rsidRPr="00CF138B"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  <w:t xml:space="preserve"> از آن نقد</w:t>
                            </w:r>
                            <w:r w:rsidRPr="00CF138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اً</w:t>
                            </w:r>
                            <w:r w:rsidRPr="00CF138B"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  <w:t xml:space="preserve"> و فل </w:t>
                            </w:r>
                            <w:r w:rsidRPr="00CF138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ال</w:t>
                            </w:r>
                            <w:r w:rsidRPr="00CF138B"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  <w:t>مجلس از سو</w:t>
                            </w:r>
                            <w:r w:rsidRPr="00CF138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ی</w:t>
                            </w:r>
                            <w:r w:rsidRPr="00CF138B"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  <w:t xml:space="preserve"> خر</w:t>
                            </w:r>
                            <w:r w:rsidRPr="00CF138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ی</w:t>
                            </w:r>
                            <w:r w:rsidRPr="00CF138B">
                              <w:rPr>
                                <w:rFonts w:cs="B Nazanin" w:hint="eastAsia"/>
                                <w:sz w:val="24"/>
                                <w:szCs w:val="24"/>
                                <w:rtl/>
                              </w:rPr>
                              <w:t>دار</w:t>
                            </w:r>
                            <w:r w:rsidRPr="00CF138B"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  <w:t xml:space="preserve"> به موجب </w:t>
                            </w:r>
                            <w:proofErr w:type="spellStart"/>
                            <w:r w:rsidR="00FE3959">
                              <w:rPr>
                                <w:rFonts w:cs="B Nazanin"/>
                                <w:sz w:val="24"/>
                                <w:szCs w:val="24"/>
                              </w:rPr>
                              <w:t>BeMojebe</w:t>
                            </w:r>
                            <w:proofErr w:type="spellEnd"/>
                            <w:r w:rsidRPr="00CF138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CF138B"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  <w:t>به فروشنده پرداخت گرد</w:t>
                            </w:r>
                            <w:r w:rsidRPr="00CF138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ی</w:t>
                            </w:r>
                            <w:r w:rsidRPr="00CF138B">
                              <w:rPr>
                                <w:rFonts w:cs="B Nazanin" w:hint="eastAsia"/>
                                <w:sz w:val="24"/>
                                <w:szCs w:val="24"/>
                                <w:rtl/>
                              </w:rPr>
                              <w:t>د</w:t>
                            </w:r>
                            <w:r w:rsidRPr="00CF138B"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  <w:t xml:space="preserve"> که امضا</w:t>
                            </w:r>
                            <w:r w:rsidRPr="00CF138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ء</w:t>
                            </w:r>
                            <w:r w:rsidRPr="00CF138B"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CF138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ذیل</w:t>
                            </w:r>
                            <w:r w:rsidRPr="00CF138B"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CF138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این مبایعه</w:t>
                            </w:r>
                            <w:r w:rsidRPr="00CF138B"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  <w:softHyphen/>
                              <w:t>نامه توسط فروشنده به منزله رس</w:t>
                            </w:r>
                            <w:r w:rsidRPr="00CF138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ی</w:t>
                            </w:r>
                            <w:r w:rsidRPr="00CF138B">
                              <w:rPr>
                                <w:rFonts w:cs="B Nazanin" w:hint="eastAsia"/>
                                <w:sz w:val="24"/>
                                <w:szCs w:val="24"/>
                                <w:rtl/>
                              </w:rPr>
                              <w:t>د</w:t>
                            </w:r>
                            <w:r w:rsidRPr="00CF138B"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  <w:t xml:space="preserve"> در</w:t>
                            </w:r>
                            <w:r w:rsidRPr="00CF138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ی</w:t>
                            </w:r>
                            <w:r w:rsidRPr="00CF138B">
                              <w:rPr>
                                <w:rFonts w:cs="B Nazanin" w:hint="eastAsia"/>
                                <w:sz w:val="24"/>
                                <w:szCs w:val="24"/>
                                <w:rtl/>
                              </w:rPr>
                              <w:t>افت</w:t>
                            </w:r>
                            <w:r w:rsidRPr="00CF138B"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  <w:t xml:space="preserve"> مبلغ م</w:t>
                            </w:r>
                            <w:r w:rsidRPr="00CF138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رقوم</w:t>
                            </w:r>
                            <w:r w:rsidRPr="00CF138B"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  <w:t xml:space="preserve"> م</w:t>
                            </w:r>
                            <w:r w:rsidRPr="00CF138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ی</w:t>
                            </w:r>
                            <w:r w:rsidRPr="00CF138B"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  <w:softHyphen/>
                              <w:t>باشد</w:t>
                            </w:r>
                            <w:r w:rsidRPr="00CF138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.</w:t>
                            </w:r>
                          </w:p>
                          <w:p w14:paraId="7641B3D8" w14:textId="77777777" w:rsidR="00CF138B" w:rsidRPr="00CF138B" w:rsidRDefault="00CF138B" w:rsidP="00123561">
                            <w:pPr>
                              <w:bidi/>
                              <w:spacing w:after="0" w:line="360" w:lineRule="auto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</w:pPr>
                            <w:r w:rsidRPr="00CF138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 xml:space="preserve">ب: </w:t>
                            </w:r>
                            <w:r w:rsidRPr="00CF138B"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  <w:t>مبلغ</w:t>
                            </w:r>
                            <w:r w:rsidRPr="00CF138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="00BF595F">
                              <w:rPr>
                                <w:rFonts w:cs="B Nazanin"/>
                                <w:sz w:val="24"/>
                                <w:szCs w:val="24"/>
                              </w:rPr>
                              <w:t>MablaghBaghiMandeh</w:t>
                            </w:r>
                            <w:proofErr w:type="spellEnd"/>
                            <w:r w:rsidRPr="00CF138B"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  <w:t xml:space="preserve"> ر</w:t>
                            </w:r>
                            <w:r w:rsidRPr="00CF138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ی</w:t>
                            </w:r>
                            <w:r w:rsidRPr="00CF138B">
                              <w:rPr>
                                <w:rFonts w:cs="B Nazanin" w:hint="eastAsia"/>
                                <w:sz w:val="24"/>
                                <w:szCs w:val="24"/>
                                <w:rtl/>
                              </w:rPr>
                              <w:t>ال</w:t>
                            </w:r>
                            <w:r w:rsidRPr="00CF138B"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  <w:t xml:space="preserve"> باق</w:t>
                            </w:r>
                            <w:r w:rsidRPr="00CF138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ی</w:t>
                            </w:r>
                            <w:r w:rsidRPr="00CF138B">
                              <w:rPr>
                                <w:rFonts w:cs="B Nazanin" w:hint="eastAsia"/>
                                <w:sz w:val="24"/>
                                <w:szCs w:val="24"/>
                                <w:rtl/>
                              </w:rPr>
                              <w:t>مانده</w:t>
                            </w:r>
                            <w:r w:rsidRPr="00CF138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،</w:t>
                            </w:r>
                            <w:r w:rsidRPr="00CF138B"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  <w:t xml:space="preserve"> پس از ت</w:t>
                            </w:r>
                            <w:r w:rsidRPr="00CF138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أیی</w:t>
                            </w:r>
                            <w:r w:rsidRPr="00CF138B">
                              <w:rPr>
                                <w:rFonts w:cs="B Nazanin" w:hint="eastAsia"/>
                                <w:sz w:val="24"/>
                                <w:szCs w:val="24"/>
                                <w:rtl/>
                              </w:rPr>
                              <w:t>د</w:t>
                            </w:r>
                            <w:r w:rsidRPr="00CF138B"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  <w:t xml:space="preserve"> اصالت و سلامت و ت</w:t>
                            </w:r>
                            <w:r w:rsidRPr="00CF138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أیی</w:t>
                            </w:r>
                            <w:r w:rsidRPr="00CF138B">
                              <w:rPr>
                                <w:rFonts w:cs="B Nazanin" w:hint="eastAsia"/>
                                <w:sz w:val="24"/>
                                <w:szCs w:val="24"/>
                                <w:rtl/>
                              </w:rPr>
                              <w:t>د</w:t>
                            </w:r>
                            <w:r w:rsidRPr="00CF138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ی</w:t>
                            </w:r>
                            <w:r w:rsidRPr="00CF138B">
                              <w:rPr>
                                <w:rFonts w:cs="B Nazanin" w:hint="eastAsia"/>
                                <w:sz w:val="24"/>
                                <w:szCs w:val="24"/>
                                <w:rtl/>
                              </w:rPr>
                              <w:t>ه</w:t>
                            </w:r>
                            <w:r w:rsidRPr="00CF138B"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  <w:t xml:space="preserve"> ق</w:t>
                            </w:r>
                            <w:r w:rsidRPr="00CF138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ی</w:t>
                            </w:r>
                            <w:r w:rsidRPr="00CF138B">
                              <w:rPr>
                                <w:rFonts w:cs="B Nazanin" w:hint="eastAsia"/>
                                <w:sz w:val="24"/>
                                <w:szCs w:val="24"/>
                                <w:rtl/>
                              </w:rPr>
                              <w:t>مت</w:t>
                            </w:r>
                            <w:r w:rsidRPr="00CF138B"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  <w:t xml:space="preserve"> مورد معامله توسط کارشناس رسم</w:t>
                            </w:r>
                            <w:r w:rsidRPr="00CF138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ی</w:t>
                            </w:r>
                            <w:r w:rsidRPr="00CF138B"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  <w:t xml:space="preserve"> دادگستر</w:t>
                            </w:r>
                            <w:r w:rsidRPr="00CF138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ی</w:t>
                            </w:r>
                            <w:r w:rsidRPr="00CF138B"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  <w:t xml:space="preserve"> و تعو</w:t>
                            </w:r>
                            <w:r w:rsidRPr="00CF138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ی</w:t>
                            </w:r>
                            <w:r w:rsidRPr="00CF138B">
                              <w:rPr>
                                <w:rFonts w:cs="B Nazanin" w:hint="eastAsia"/>
                                <w:sz w:val="24"/>
                                <w:szCs w:val="24"/>
                                <w:rtl/>
                              </w:rPr>
                              <w:t>ض</w:t>
                            </w:r>
                            <w:r w:rsidRPr="00CF138B"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  <w:t xml:space="preserve"> پلاک و همزمان با امضاء ذ</w:t>
                            </w:r>
                            <w:r w:rsidRPr="00CF138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ی</w:t>
                            </w:r>
                            <w:r w:rsidRPr="00CF138B">
                              <w:rPr>
                                <w:rFonts w:cs="B Nazanin" w:hint="eastAsia"/>
                                <w:sz w:val="24"/>
                                <w:szCs w:val="24"/>
                                <w:rtl/>
                              </w:rPr>
                              <w:t>ل</w:t>
                            </w:r>
                            <w:r w:rsidRPr="00CF138B"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  <w:t xml:space="preserve"> سند انتقال آن در دفترخانه اسناد رسم</w:t>
                            </w:r>
                            <w:r w:rsidRPr="00CF138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ی</w:t>
                            </w:r>
                            <w:r w:rsidRPr="00CF138B"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  <w:t xml:space="preserve"> به فروشنده پرداخت خواهد شد</w:t>
                            </w:r>
                            <w:r w:rsidRPr="00CF138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.</w:t>
                            </w:r>
                          </w:p>
                          <w:p w14:paraId="519D5B8E" w14:textId="77777777" w:rsidR="00CF138B" w:rsidRPr="00CF138B" w:rsidRDefault="00CF138B" w:rsidP="00123561">
                            <w:pPr>
                              <w:bidi/>
                              <w:spacing w:after="0" w:line="360" w:lineRule="auto"/>
                              <w:jc w:val="both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CF138B"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5 ) شرایط</w:t>
                            </w:r>
                          </w:p>
                          <w:p w14:paraId="1CCE3A9E" w14:textId="77777777" w:rsidR="00CF138B" w:rsidRDefault="00CF138B" w:rsidP="00123561">
                            <w:pPr>
                              <w:bidi/>
                              <w:spacing w:after="0" w:line="360" w:lineRule="auto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5-1- </w:t>
                            </w:r>
                            <w:r w:rsidRPr="002A7CEB"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  <w:t>فروشنده حق فسخ معامله حاضر را تحت ه</w:t>
                            </w:r>
                            <w:r w:rsidRPr="002A7CE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ی</w:t>
                            </w:r>
                            <w:r w:rsidRPr="002A7CEB">
                              <w:rPr>
                                <w:rFonts w:cs="B Nazanin" w:hint="eastAsia"/>
                                <w:sz w:val="24"/>
                                <w:szCs w:val="24"/>
                                <w:rtl/>
                              </w:rPr>
                              <w:t>چ</w:t>
                            </w:r>
                            <w:r w:rsidRPr="002A7CEB"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  <w:t xml:space="preserve"> عنوان ندارد و کافه خ</w:t>
                            </w:r>
                            <w:r w:rsidRPr="002A7CE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ی</w:t>
                            </w:r>
                            <w:r w:rsidRPr="002A7CEB">
                              <w:rPr>
                                <w:rFonts w:cs="B Nazanin" w:hint="eastAsia"/>
                                <w:sz w:val="24"/>
                                <w:szCs w:val="24"/>
                                <w:rtl/>
                              </w:rPr>
                              <w:t>ارات</w:t>
                            </w:r>
                            <w:r w:rsidRPr="002A7CEB"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  <w:t xml:space="preserve"> از جمله خ</w:t>
                            </w:r>
                            <w:r w:rsidRPr="002A7CE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ی</w:t>
                            </w:r>
                            <w:r w:rsidRPr="002A7CEB">
                              <w:rPr>
                                <w:rFonts w:cs="B Nazanin" w:hint="eastAsia"/>
                                <w:sz w:val="24"/>
                                <w:szCs w:val="24"/>
                                <w:rtl/>
                              </w:rPr>
                              <w:t>ار</w:t>
                            </w:r>
                            <w:r w:rsidRPr="002A7CEB"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  <w:t xml:space="preserve"> غبن ولو فاحش از فروشنده ساقط گ</w:t>
                            </w:r>
                            <w:r w:rsidRPr="002A7CEB">
                              <w:rPr>
                                <w:rFonts w:cs="B Nazanin" w:hint="eastAsia"/>
                                <w:sz w:val="24"/>
                                <w:szCs w:val="24"/>
                                <w:rtl/>
                              </w:rPr>
                              <w:t>رد</w:t>
                            </w:r>
                            <w:r w:rsidRPr="002A7CE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ی</w:t>
                            </w:r>
                            <w:r w:rsidRPr="002A7CEB">
                              <w:rPr>
                                <w:rFonts w:cs="B Nazanin" w:hint="eastAsia"/>
                                <w:sz w:val="24"/>
                                <w:szCs w:val="24"/>
                                <w:rtl/>
                              </w:rPr>
                              <w:t>د</w:t>
                            </w: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.</w:t>
                            </w:r>
                            <w:r w:rsidRPr="002A7CEB"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  <w:t xml:space="preserve"> خر</w:t>
                            </w:r>
                            <w:r w:rsidRPr="002A7CE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ی</w:t>
                            </w:r>
                            <w:r w:rsidRPr="002A7CEB">
                              <w:rPr>
                                <w:rFonts w:cs="B Nazanin" w:hint="eastAsia"/>
                                <w:sz w:val="24"/>
                                <w:szCs w:val="24"/>
                                <w:rtl/>
                              </w:rPr>
                              <w:t>دار</w:t>
                            </w:r>
                            <w:r w:rsidRPr="002A7CEB"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  <w:t xml:space="preserve"> ن</w:t>
                            </w:r>
                            <w:r w:rsidRPr="002A7CE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ی</w:t>
                            </w:r>
                            <w:r w:rsidRPr="002A7CEB">
                              <w:rPr>
                                <w:rFonts w:cs="B Nazanin" w:hint="eastAsia"/>
                                <w:sz w:val="24"/>
                                <w:szCs w:val="24"/>
                                <w:rtl/>
                              </w:rPr>
                              <w:t>ز</w:t>
                            </w:r>
                            <w:r w:rsidRPr="002A7CEB"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  <w:t xml:space="preserve"> در صورت ت</w:t>
                            </w: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أ</w:t>
                            </w:r>
                            <w:r w:rsidRPr="002A7CE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یی</w:t>
                            </w:r>
                            <w:r w:rsidRPr="002A7CEB">
                              <w:rPr>
                                <w:rFonts w:cs="B Nazanin" w:hint="eastAsia"/>
                                <w:sz w:val="24"/>
                                <w:szCs w:val="24"/>
                                <w:rtl/>
                              </w:rPr>
                              <w:t>د</w:t>
                            </w:r>
                            <w:r w:rsidRPr="002A7CEB"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  <w:t xml:space="preserve"> اصالت و سلامت خودرو مورد معامله توسط کارشناس رسم</w:t>
                            </w:r>
                            <w:r w:rsidRPr="002A7CE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ی</w:t>
                            </w:r>
                            <w:r w:rsidRPr="002A7CEB"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  <w:t xml:space="preserve"> دادگستر</w:t>
                            </w:r>
                            <w:r w:rsidRPr="002A7CE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ی</w:t>
                            </w:r>
                            <w:r w:rsidRPr="002A7CEB"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  <w:t xml:space="preserve"> حق فسخ معامله را ندارد</w:t>
                            </w: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.</w:t>
                            </w:r>
                          </w:p>
                          <w:p w14:paraId="2EAB85AF" w14:textId="77777777" w:rsidR="002C3916" w:rsidRDefault="002C3916" w:rsidP="002C3916">
                            <w:pPr>
                              <w:bidi/>
                              <w:spacing w:after="0" w:line="276" w:lineRule="auto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p w14:paraId="05344C97" w14:textId="77777777" w:rsidR="002C3916" w:rsidRDefault="002C3916" w:rsidP="002C3916">
                            <w:pPr>
                              <w:bidi/>
                              <w:spacing w:after="0" w:line="276" w:lineRule="auto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p w14:paraId="426AF14E" w14:textId="77777777" w:rsidR="002C3916" w:rsidRPr="00CF138B" w:rsidRDefault="002C3916" w:rsidP="002C3916">
                            <w:pPr>
                              <w:bidi/>
                              <w:spacing w:after="0" w:line="276" w:lineRule="auto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</w:p>
                          <w:p w14:paraId="1BB81CDF" w14:textId="77777777" w:rsidR="00CF138B" w:rsidRPr="00CF138B" w:rsidRDefault="00CF138B" w:rsidP="00CF138B">
                            <w:pPr>
                              <w:bidi/>
                              <w:spacing w:after="0" w:line="276" w:lineRule="auto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</w:p>
                          <w:p w14:paraId="01386132" w14:textId="77777777" w:rsidR="005B14CB" w:rsidRPr="00CF138B" w:rsidRDefault="005B14CB" w:rsidP="00CF138B">
                            <w:pPr>
                              <w:bidi/>
                              <w:spacing w:after="0" w:line="276" w:lineRule="auto"/>
                              <w:jc w:val="both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</w:p>
                          <w:p w14:paraId="6AF567E5" w14:textId="77777777" w:rsidR="003F1CF8" w:rsidRPr="00CF138B" w:rsidRDefault="003F1CF8" w:rsidP="00CF138B">
                            <w:pPr>
                              <w:bidi/>
                              <w:spacing w:after="0" w:line="276" w:lineRule="auto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31D0F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549.75pt;height:639.7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" fillcolor="white [3201]" strokecolor="black [3200]" strokeweight="1pt">
                <v:textbox>
                  <w:txbxContent>
                    <w:p w14:paraId="03C6DDA1" w14:textId="77777777" w:rsidR="00C71263" w:rsidRPr="00C71263" w:rsidRDefault="00C71263" w:rsidP="00C71263">
                      <w:pPr>
                        <w:bidi/>
                        <w:spacing w:after="0" w:line="240" w:lineRule="auto"/>
                        <w:jc w:val="center"/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C71263"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به نام خدا</w:t>
                      </w:r>
                    </w:p>
                    <w:p w14:paraId="7F310941" w14:textId="77777777" w:rsidR="00A3748C" w:rsidRDefault="00C71263" w:rsidP="00BA2399">
                      <w:pPr>
                        <w:bidi/>
                        <w:spacing w:after="0" w:line="276" w:lineRule="auto"/>
                        <w:jc w:val="both"/>
                        <w:rPr>
                          <w:rFonts w:cs="B Nazanin"/>
                          <w:b/>
                          <w:bCs/>
                          <w:sz w:val="26"/>
                          <w:szCs w:val="26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sz w:val="26"/>
                          <w:szCs w:val="26"/>
                          <w:rtl/>
                          <w:lang w:bidi="fa-IR"/>
                        </w:rPr>
                        <w:t>1</w:t>
                      </w:r>
                      <w:r w:rsidR="00B532DB" w:rsidRPr="00B532DB">
                        <w:rPr>
                          <w:rFonts w:cs="B Nazanin" w:hint="cs"/>
                          <w:b/>
                          <w:bCs/>
                          <w:sz w:val="26"/>
                          <w:szCs w:val="26"/>
                          <w:rtl/>
                          <w:lang w:bidi="fa-IR"/>
                        </w:rPr>
                        <w:t xml:space="preserve"> )</w:t>
                      </w:r>
                      <w:r w:rsidR="00A11C2B">
                        <w:rPr>
                          <w:rFonts w:cs="B Nazanin" w:hint="cs"/>
                          <w:b/>
                          <w:bCs/>
                          <w:sz w:val="26"/>
                          <w:szCs w:val="26"/>
                          <w:rtl/>
                          <w:lang w:bidi="fa-IR"/>
                        </w:rPr>
                        <w:t xml:space="preserve"> مشخصات </w:t>
                      </w:r>
                      <w:r>
                        <w:rPr>
                          <w:rFonts w:cs="B Nazanin" w:hint="cs"/>
                          <w:b/>
                          <w:bCs/>
                          <w:sz w:val="26"/>
                          <w:szCs w:val="26"/>
                          <w:rtl/>
                          <w:lang w:bidi="fa-IR"/>
                        </w:rPr>
                        <w:t>فروشنده</w:t>
                      </w:r>
                    </w:p>
                    <w:tbl>
                      <w:tblPr>
                        <w:tblStyle w:val="TableGrid"/>
                        <w:bidiVisual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619"/>
                        <w:gridCol w:w="3047"/>
                        <w:gridCol w:w="4011"/>
                      </w:tblGrid>
                      <w:tr w:rsidR="005C79CD" w14:paraId="1B7D7D33" w14:textId="77777777" w:rsidTr="00F03591">
                        <w:tc>
                          <w:tcPr>
                            <w:tcW w:w="3619" w:type="dxa"/>
                          </w:tcPr>
                          <w:p w14:paraId="173D036B" w14:textId="1E5ABCB2" w:rsidR="00F91160" w:rsidRPr="001949FD" w:rsidRDefault="00ED00B5" w:rsidP="00A3748C">
                            <w:pPr>
                              <w:bidi/>
                              <w:rPr>
                                <w:rFonts w:cs="Calibri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خانم/ آقای/</w:t>
                            </w:r>
                            <w:r w:rsidR="00F91160"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شرکت :</w:t>
                            </w:r>
                            <w:r w:rsidR="004F1360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 xml:space="preserve"> </w:t>
                            </w:r>
                            <w:r w:rsidR="001949FD"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3E697B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="00AA026E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>satan</w:t>
                            </w:r>
                            <w:proofErr w:type="spellEnd"/>
                          </w:p>
                        </w:tc>
                        <w:tc>
                          <w:tcPr>
                            <w:tcW w:w="3047" w:type="dxa"/>
                          </w:tcPr>
                          <w:p w14:paraId="1AB8DCA4" w14:textId="2C6D0890" w:rsidR="00F91160" w:rsidRPr="00A11C2B" w:rsidRDefault="00ED00B5" w:rsidP="00A3748C">
                            <w:pPr>
                              <w:bidi/>
                              <w:rPr>
                                <w:rFonts w:cs="B Nazanin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فرزند/ نوع شرکت</w:t>
                            </w:r>
                            <w:r w:rsidR="00F91160"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:</w:t>
                            </w:r>
                            <w:r w:rsidR="002C7104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 xml:space="preserve"> </w:t>
                            </w:r>
                            <w:bookmarkStart w:id="3" w:name="SRelated"/>
                            <w:bookmarkStart w:id="4" w:name="FarzandF"/>
                            <w:r w:rsidR="003072B7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>SRELATED</w:t>
                            </w:r>
                            <w:r w:rsidR="004E62B5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 xml:space="preserve"> </w:t>
                            </w:r>
                            <w:bookmarkEnd w:id="3"/>
                            <w:bookmarkEnd w:id="4"/>
                          </w:p>
                        </w:tc>
                        <w:tc>
                          <w:tcPr>
                            <w:tcW w:w="4011" w:type="dxa"/>
                          </w:tcPr>
                          <w:p w14:paraId="40F53EF8" w14:textId="55AB0CAB" w:rsidR="00F91160" w:rsidRPr="00A11C2B" w:rsidRDefault="00F91160" w:rsidP="00A3748C">
                            <w:pPr>
                              <w:bidi/>
                              <w:rPr>
                                <w:rFonts w:cs="B Nazanin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تاریخ </w:t>
                            </w:r>
                            <w:r w:rsidR="00390C84"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تولد/تأسیس</w:t>
                            </w: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:</w:t>
                            </w:r>
                            <w:bookmarkStart w:id="5" w:name="tavalodf"/>
                            <w:r w:rsidR="00AA026E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>stasis</w:t>
                            </w:r>
                            <w:r w:rsidR="00DC3A96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 xml:space="preserve"> </w:t>
                            </w:r>
                            <w:bookmarkEnd w:id="5"/>
                          </w:p>
                        </w:tc>
                      </w:tr>
                      <w:tr w:rsidR="005C79CD" w14:paraId="4AE20F3D" w14:textId="77777777" w:rsidTr="00F03591">
                        <w:tc>
                          <w:tcPr>
                            <w:tcW w:w="3619" w:type="dxa"/>
                          </w:tcPr>
                          <w:p w14:paraId="3838BD7B" w14:textId="6D4E763F" w:rsidR="00F91160" w:rsidRPr="00A11C2B" w:rsidRDefault="00390C84" w:rsidP="002E6997">
                            <w:pPr>
                              <w:bidi/>
                              <w:rPr>
                                <w:rFonts w:cs="B Nazanin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شماره شناسنامه/ ثبت</w:t>
                            </w:r>
                            <w:r w:rsidR="00BD6DDE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>:</w:t>
                            </w:r>
                            <w:r w:rsidR="00F91160"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2E6997" w:rsidRPr="002E6997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>SELLERID</w:t>
                            </w:r>
                          </w:p>
                        </w:tc>
                        <w:tc>
                          <w:tcPr>
                            <w:tcW w:w="3047" w:type="dxa"/>
                          </w:tcPr>
                          <w:p w14:paraId="73C9FB1C" w14:textId="77777777" w:rsidR="00F91160" w:rsidRPr="00A11C2B" w:rsidRDefault="00390C84" w:rsidP="00A3748C">
                            <w:pPr>
                              <w:bidi/>
                              <w:rPr>
                                <w:rFonts w:cs="B Nazanin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صادره از/ </w:t>
                            </w:r>
                            <w:r w:rsidR="00094A43"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محل ثبت</w:t>
                            </w:r>
                            <w:r w:rsidR="00F91160"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:</w:t>
                            </w:r>
                            <w:r w:rsidR="00DC3A96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 xml:space="preserve"> </w:t>
                            </w:r>
                            <w:r w:rsidR="00603DA5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>SADEREH</w:t>
                            </w:r>
                            <w:r w:rsidR="00BD52E8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 xml:space="preserve"> </w:t>
                            </w:r>
                            <w:r w:rsidR="00BB7534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011" w:type="dxa"/>
                          </w:tcPr>
                          <w:p w14:paraId="26B362CD" w14:textId="77777777" w:rsidR="00F91160" w:rsidRPr="00A11C2B" w:rsidRDefault="000178FD" w:rsidP="00A3748C">
                            <w:pPr>
                              <w:bidi/>
                              <w:rPr>
                                <w:rFonts w:cs="B Nazanin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شماره ملی/شناسه ملی</w:t>
                            </w:r>
                            <w:r w:rsidR="00F91160"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:</w:t>
                            </w:r>
                            <w:r w:rsidR="00866172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>SNC</w:t>
                            </w:r>
                            <w:r w:rsidR="00512FB2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 xml:space="preserve"> </w:t>
                            </w:r>
                          </w:p>
                        </w:tc>
                      </w:tr>
                      <w:tr w:rsidR="005C79CD" w14:paraId="457D0A7D" w14:textId="77777777" w:rsidTr="007D7EC0">
                        <w:tc>
                          <w:tcPr>
                            <w:tcW w:w="6666" w:type="dxa"/>
                            <w:gridSpan w:val="2"/>
                          </w:tcPr>
                          <w:p w14:paraId="5D6F7CE9" w14:textId="549721E6" w:rsidR="007D7EC0" w:rsidRPr="00A11C2B" w:rsidRDefault="007D7EC0" w:rsidP="00A3748C">
                            <w:pPr>
                              <w:bidi/>
                              <w:rPr>
                                <w:rFonts w:cs="B Nazanin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نشانی :</w:t>
                            </w:r>
                            <w:r w:rsidR="00EE4E94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 xml:space="preserve"> </w:t>
                            </w:r>
                            <w:r w:rsidR="00957894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>Address</w:t>
                            </w:r>
                            <w:r w:rsidR="00E1559D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011" w:type="dxa"/>
                          </w:tcPr>
                          <w:p w14:paraId="1917EA1D" w14:textId="77777777" w:rsidR="007D7EC0" w:rsidRPr="00A11C2B" w:rsidRDefault="00A25BE5" w:rsidP="00A3748C">
                            <w:pPr>
                              <w:bidi/>
                              <w:rPr>
                                <w:rFonts w:cs="B Nazanin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شماره اقتصادی :</w:t>
                            </w:r>
                            <w:r w:rsidR="00EE4E94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 xml:space="preserve"> </w:t>
                            </w:r>
                            <w:r w:rsidR="009D44CF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>ECONO</w:t>
                            </w:r>
                            <w:r w:rsidR="00EC5132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 xml:space="preserve"> </w:t>
                            </w:r>
                          </w:p>
                        </w:tc>
                      </w:tr>
                      <w:tr w:rsidR="005C79CD" w14:paraId="7E6869E0" w14:textId="77777777" w:rsidTr="00F03591">
                        <w:tc>
                          <w:tcPr>
                            <w:tcW w:w="3619" w:type="dxa"/>
                          </w:tcPr>
                          <w:p w14:paraId="690840D6" w14:textId="77777777" w:rsidR="007D7EC0" w:rsidRPr="00A11C2B" w:rsidRDefault="007D7EC0" w:rsidP="00A3748C">
                            <w:pPr>
                              <w:bidi/>
                              <w:rPr>
                                <w:rFonts w:cs="B Nazanin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شماره تلفن : </w:t>
                            </w:r>
                            <w:r w:rsidR="00866172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3047" w:type="dxa"/>
                          </w:tcPr>
                          <w:p w14:paraId="7CAC535D" w14:textId="77777777" w:rsidR="007D7EC0" w:rsidRPr="00A11C2B" w:rsidRDefault="00E44E26" w:rsidP="00A3748C">
                            <w:pPr>
                              <w:bidi/>
                              <w:rPr>
                                <w:rFonts w:cs="B Nazanin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تلفن همراه :</w:t>
                            </w:r>
                            <w:r w:rsidR="004F5796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 xml:space="preserve"> </w:t>
                            </w:r>
                            <w:r w:rsidR="009D44CF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>CELLPHONE</w:t>
                            </w:r>
                            <w:r w:rsidR="004F5796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011" w:type="dxa"/>
                          </w:tcPr>
                          <w:p w14:paraId="7A072020" w14:textId="77777777" w:rsidR="007D7EC0" w:rsidRPr="00A11C2B" w:rsidRDefault="00A25BE5" w:rsidP="00A3748C">
                            <w:pPr>
                              <w:bidi/>
                              <w:rPr>
                                <w:rFonts w:cs="B Nazanin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کد پستی :</w:t>
                            </w:r>
                            <w:r w:rsidR="00EF3B2E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 xml:space="preserve"> </w:t>
                            </w:r>
                            <w:r w:rsidR="009D44CF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>POSTALCODE</w:t>
                            </w:r>
                            <w:r w:rsidR="004F5796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14:paraId="06B2B921" w14:textId="77777777" w:rsidR="00BB20FF" w:rsidRDefault="00BB20FF" w:rsidP="00BB20FF">
                      <w:pPr>
                        <w:bidi/>
                        <w:spacing w:after="0" w:line="240" w:lineRule="auto"/>
                        <w:jc w:val="both"/>
                        <w:rPr>
                          <w:rFonts w:cs="B Nazanin"/>
                          <w:b/>
                          <w:bCs/>
                          <w:sz w:val="26"/>
                          <w:szCs w:val="26"/>
                          <w:rtl/>
                          <w:lang w:bidi="fa-IR"/>
                        </w:rPr>
                      </w:pPr>
                    </w:p>
                    <w:p w14:paraId="1174D91E" w14:textId="77777777" w:rsidR="00821E92" w:rsidRDefault="00FA6AAB" w:rsidP="00BA2399">
                      <w:pPr>
                        <w:bidi/>
                        <w:spacing w:after="0" w:line="276" w:lineRule="auto"/>
                        <w:jc w:val="both"/>
                        <w:rPr>
                          <w:rFonts w:cs="B Nazanin"/>
                          <w:b/>
                          <w:bCs/>
                          <w:sz w:val="26"/>
                          <w:szCs w:val="26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sz w:val="26"/>
                          <w:szCs w:val="26"/>
                          <w:rtl/>
                          <w:lang w:bidi="fa-IR"/>
                        </w:rPr>
                        <w:t>2</w:t>
                      </w:r>
                      <w:r w:rsidR="004B435A">
                        <w:rPr>
                          <w:rFonts w:cs="B Nazanin" w:hint="cs"/>
                          <w:b/>
                          <w:bCs/>
                          <w:sz w:val="26"/>
                          <w:szCs w:val="26"/>
                          <w:rtl/>
                          <w:lang w:bidi="fa-IR"/>
                        </w:rPr>
                        <w:t xml:space="preserve"> ) مشخصات </w:t>
                      </w:r>
                      <w:r>
                        <w:rPr>
                          <w:rFonts w:cs="B Nazanin" w:hint="cs"/>
                          <w:b/>
                          <w:bCs/>
                          <w:sz w:val="26"/>
                          <w:szCs w:val="26"/>
                          <w:rtl/>
                          <w:lang w:bidi="fa-IR"/>
                        </w:rPr>
                        <w:t>خریدار</w:t>
                      </w:r>
                    </w:p>
                    <w:tbl>
                      <w:tblPr>
                        <w:tblStyle w:val="TableGrid"/>
                        <w:bidiVisual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606"/>
                        <w:gridCol w:w="3047"/>
                        <w:gridCol w:w="4024"/>
                      </w:tblGrid>
                      <w:tr w:rsidR="00F92D17" w14:paraId="1FB16636" w14:textId="77777777" w:rsidTr="00F03591">
                        <w:tc>
                          <w:tcPr>
                            <w:tcW w:w="3606" w:type="dxa"/>
                          </w:tcPr>
                          <w:p w14:paraId="4ABA1B3B" w14:textId="2CC853BE" w:rsidR="00F92D17" w:rsidRPr="00A11C2B" w:rsidRDefault="00F92D17" w:rsidP="00F92D17">
                            <w:pPr>
                              <w:bidi/>
                              <w:rPr>
                                <w:rFonts w:cs="B Nazanin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خانم/ آقای/ شرکت :</w:t>
                            </w:r>
                            <w:r w:rsidR="00B22698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>BuyerName</w:t>
                            </w:r>
                            <w:r w:rsidR="00702C32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3047" w:type="dxa"/>
                          </w:tcPr>
                          <w:p w14:paraId="60B37D46" w14:textId="77777777" w:rsidR="00F92D17" w:rsidRPr="00A11C2B" w:rsidRDefault="00F92D17" w:rsidP="00F92D17">
                            <w:pPr>
                              <w:bidi/>
                              <w:rPr>
                                <w:rFonts w:cs="B Nazanin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فرزند/ نوع شرکت :</w:t>
                            </w:r>
                            <w:r w:rsidR="00866172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>BRELATED</w:t>
                            </w:r>
                            <w:r w:rsidR="00702C32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024" w:type="dxa"/>
                          </w:tcPr>
                          <w:p w14:paraId="60D9D446" w14:textId="77777777" w:rsidR="00F92D17" w:rsidRPr="00A11C2B" w:rsidRDefault="00F92D17" w:rsidP="00F92D17">
                            <w:pPr>
                              <w:bidi/>
                              <w:rPr>
                                <w:rFonts w:cs="B Nazanin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تاریخ تولد/تأسیس :</w:t>
                            </w:r>
                            <w:r w:rsidR="00866172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>BTASIS</w:t>
                            </w:r>
                          </w:p>
                        </w:tc>
                      </w:tr>
                      <w:tr w:rsidR="00F91160" w14:paraId="26B648DA" w14:textId="77777777" w:rsidTr="00F03591">
                        <w:tc>
                          <w:tcPr>
                            <w:tcW w:w="3606" w:type="dxa"/>
                          </w:tcPr>
                          <w:p w14:paraId="73AAE4DB" w14:textId="77777777" w:rsidR="00F91160" w:rsidRPr="00A11C2B" w:rsidRDefault="00F92D17" w:rsidP="00A3748C">
                            <w:pPr>
                              <w:bidi/>
                              <w:rPr>
                                <w:rFonts w:cs="B Nazanin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شماره شناسنامه/ ثبت :</w:t>
                            </w:r>
                            <w:r w:rsidR="00866172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>BUYERID</w:t>
                            </w:r>
                            <w:r w:rsidR="00702C32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3047" w:type="dxa"/>
                          </w:tcPr>
                          <w:p w14:paraId="7E1A8B15" w14:textId="466FA0EC" w:rsidR="00F91160" w:rsidRPr="00A11C2B" w:rsidRDefault="00F92D17" w:rsidP="00A3748C">
                            <w:pPr>
                              <w:bidi/>
                              <w:rPr>
                                <w:rFonts w:cs="B Nazanin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صادره از/ محل ثبت</w:t>
                            </w:r>
                            <w:r w:rsidR="00294C76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>:</w:t>
                            </w: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="006D199E">
                              <w:rPr>
                                <w:rFonts w:cs="B Nazanin"/>
                                <w:lang w:bidi="fa-IR"/>
                              </w:rPr>
                              <w:t>mahalesabt</w:t>
                            </w:r>
                            <w:proofErr w:type="spellEnd"/>
                            <w:r w:rsidR="00CE7470">
                              <w:rPr>
                                <w:rFonts w:cs="B Nazanin"/>
                                <w:lang w:bidi="fa-IR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024" w:type="dxa"/>
                          </w:tcPr>
                          <w:p w14:paraId="5B56A9A0" w14:textId="77777777" w:rsidR="00F91160" w:rsidRPr="00A11C2B" w:rsidRDefault="00F92D17" w:rsidP="00A3748C">
                            <w:pPr>
                              <w:bidi/>
                              <w:rPr>
                                <w:rFonts w:cs="B Nazanin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شماره ملی/شناسه ملی :</w:t>
                            </w:r>
                            <w:r w:rsidR="00866172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>BNC</w:t>
                            </w:r>
                          </w:p>
                        </w:tc>
                      </w:tr>
                      <w:tr w:rsidR="00F92D17" w14:paraId="3704BB69" w14:textId="77777777" w:rsidTr="00F03591">
                        <w:tc>
                          <w:tcPr>
                            <w:tcW w:w="6653" w:type="dxa"/>
                            <w:gridSpan w:val="2"/>
                          </w:tcPr>
                          <w:p w14:paraId="3A1591FC" w14:textId="77777777" w:rsidR="00F92D17" w:rsidRPr="00A11C2B" w:rsidRDefault="00F92D17" w:rsidP="00A3748C">
                            <w:pPr>
                              <w:bidi/>
                              <w:rPr>
                                <w:rFonts w:cs="B Nazanin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نشانی :</w:t>
                            </w:r>
                            <w:r w:rsidR="00866172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>BADDRESS</w:t>
                            </w:r>
                            <w:r w:rsidR="007C4835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024" w:type="dxa"/>
                          </w:tcPr>
                          <w:p w14:paraId="688E52A0" w14:textId="77777777" w:rsidR="00F92D17" w:rsidRPr="00A11C2B" w:rsidRDefault="00F03591" w:rsidP="00A3748C">
                            <w:pPr>
                              <w:bidi/>
                              <w:rPr>
                                <w:rFonts w:cs="B Nazanin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شماره اقتصادی :</w:t>
                            </w:r>
                            <w:r w:rsidR="00866172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>BECONO</w:t>
                            </w:r>
                            <w:r w:rsidR="007C4835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 xml:space="preserve"> </w:t>
                            </w:r>
                          </w:p>
                        </w:tc>
                      </w:tr>
                      <w:tr w:rsidR="00F03591" w14:paraId="75F2465D" w14:textId="77777777" w:rsidTr="00F03591">
                        <w:tc>
                          <w:tcPr>
                            <w:tcW w:w="3606" w:type="dxa"/>
                          </w:tcPr>
                          <w:p w14:paraId="4B968B94" w14:textId="77777777" w:rsidR="00F03591" w:rsidRPr="00A11C2B" w:rsidRDefault="00F03591" w:rsidP="00A3748C">
                            <w:pPr>
                              <w:bidi/>
                              <w:rPr>
                                <w:rFonts w:cs="B Nazanin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شماره تلفن : </w:t>
                            </w:r>
                            <w:r w:rsidR="00866172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>BPHONE</w:t>
                            </w:r>
                          </w:p>
                        </w:tc>
                        <w:tc>
                          <w:tcPr>
                            <w:tcW w:w="3047" w:type="dxa"/>
                          </w:tcPr>
                          <w:p w14:paraId="69757DD6" w14:textId="77777777" w:rsidR="00F03591" w:rsidRPr="00A11C2B" w:rsidRDefault="00F03591" w:rsidP="00A3748C">
                            <w:pPr>
                              <w:bidi/>
                              <w:rPr>
                                <w:rFonts w:cs="B Nazanin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تلفن همراه :</w:t>
                            </w:r>
                            <w:r w:rsidR="00866172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>BCELLPHONE</w:t>
                            </w:r>
                            <w:r w:rsidR="007C4835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024" w:type="dxa"/>
                          </w:tcPr>
                          <w:p w14:paraId="5B69691C" w14:textId="77777777" w:rsidR="00F03591" w:rsidRPr="00A11C2B" w:rsidRDefault="00F03591" w:rsidP="00A3748C">
                            <w:pPr>
                              <w:bidi/>
                              <w:rPr>
                                <w:rFonts w:cs="B Nazanin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کد پستی :</w:t>
                            </w:r>
                            <w:r w:rsidR="00866172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>BPOSTALCODE</w:t>
                            </w:r>
                            <w:r w:rsidR="000D2AAA">
                              <w:rPr>
                                <w:rFonts w:cs="B Nazanin"/>
                                <w:sz w:val="26"/>
                                <w:szCs w:val="26"/>
                                <w:lang w:bidi="fa-IR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14:paraId="6A824CE7" w14:textId="77777777" w:rsidR="00F92772" w:rsidRDefault="00F92772" w:rsidP="00F92772">
                      <w:pPr>
                        <w:bidi/>
                        <w:spacing w:after="0" w:line="240" w:lineRule="auto"/>
                        <w:jc w:val="both"/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</w:pPr>
                    </w:p>
                    <w:p w14:paraId="23CD2225" w14:textId="77777777" w:rsidR="00821E92" w:rsidRPr="00CF138B" w:rsidRDefault="005B6C12" w:rsidP="00F92772">
                      <w:pPr>
                        <w:bidi/>
                        <w:spacing w:after="0" w:line="240" w:lineRule="auto"/>
                        <w:jc w:val="both"/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CF138B"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3</w:t>
                      </w:r>
                      <w:r w:rsidR="008629D4" w:rsidRPr="00CF138B"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 ) </w:t>
                      </w:r>
                      <w:r w:rsidR="00E57CDF" w:rsidRPr="00CF138B"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مورد معامله</w:t>
                      </w:r>
                    </w:p>
                    <w:p w14:paraId="0FA3B252" w14:textId="0BB95CDF" w:rsidR="0057588C" w:rsidRPr="00CF138B" w:rsidRDefault="0057588C" w:rsidP="00BA2399">
                      <w:pPr>
                        <w:bidi/>
                        <w:spacing w:after="0" w:line="360" w:lineRule="auto"/>
                        <w:jc w:val="both"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CF138B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شش</w:t>
                      </w:r>
                      <w:r w:rsidRPr="00CF138B"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  <w:softHyphen/>
                      </w:r>
                      <w:r w:rsidRPr="00CF138B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دانگ یک دستگاه </w:t>
                      </w:r>
                      <w:proofErr w:type="spellStart"/>
                      <w:r w:rsidR="00B22698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>Dastgah</w:t>
                      </w:r>
                      <w:proofErr w:type="spellEnd"/>
                      <w:r w:rsidRPr="00CF138B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 سیستم </w:t>
                      </w:r>
                      <w:r w:rsidR="00950BAB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>SYSTEM</w:t>
                      </w:r>
                      <w:r w:rsidRPr="00CF138B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 تیپ </w:t>
                      </w:r>
                      <w:r w:rsidR="006C591C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>TIP</w:t>
                      </w:r>
                      <w:r w:rsidRPr="00CF138B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 مدل </w:t>
                      </w:r>
                      <w:r w:rsidR="006C591C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>MODEL</w:t>
                      </w:r>
                      <w:r w:rsidRPr="00CF138B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 رنگ </w:t>
                      </w:r>
                      <w:r w:rsidR="006C591C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>COLOR</w:t>
                      </w:r>
                      <w:r w:rsidRPr="00CF138B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 شماه موتور</w:t>
                      </w:r>
                      <w:r w:rsidR="00B817B9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 xml:space="preserve"> </w:t>
                      </w:r>
                      <w:r w:rsidR="006C591C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>ENGINENOMBER</w:t>
                      </w:r>
                      <w:r w:rsidRPr="00CF138B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 شماره شاسی </w:t>
                      </w:r>
                      <w:r w:rsidR="0017522D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>Shasi</w:t>
                      </w:r>
                      <w:r w:rsidRPr="00CF138B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 شماره راهنمایی و رانندگی </w:t>
                      </w:r>
                      <w:proofErr w:type="spellStart"/>
                      <w:r w:rsidR="00E31D3A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>Shomare</w:t>
                      </w:r>
                      <w:proofErr w:type="spellEnd"/>
                      <w:r w:rsidRPr="00CF138B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 که دارای </w:t>
                      </w:r>
                      <w:proofErr w:type="spellStart"/>
                      <w:r w:rsidR="0017522D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>Kedaraye</w:t>
                      </w:r>
                      <w:proofErr w:type="spellEnd"/>
                      <w:r w:rsidRPr="00CF138B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 می</w:t>
                      </w:r>
                      <w:r w:rsidRPr="00CF138B"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  <w:softHyphen/>
                      </w:r>
                      <w:r w:rsidRPr="00CF138B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باشد و به رویت کامل</w:t>
                      </w:r>
                      <w:r w:rsidR="00EC2521" w:rsidRPr="00CF138B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 </w:t>
                      </w:r>
                      <w:r w:rsidRPr="00CF138B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خریدار رسیده است.</w:t>
                      </w:r>
                    </w:p>
                    <w:p w14:paraId="15FCB534" w14:textId="62EF1E84" w:rsidR="00724EA2" w:rsidRPr="00CF138B" w:rsidRDefault="009574EC" w:rsidP="00BA2399">
                      <w:pPr>
                        <w:bidi/>
                        <w:spacing w:after="0" w:line="360" w:lineRule="auto"/>
                        <w:jc w:val="both"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CF138B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مورد معامله به موجب فاکتور/ سند شماره </w:t>
                      </w:r>
                      <w:r w:rsidR="002B7F77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>ORDERNUMBER</w:t>
                      </w:r>
                      <w:r w:rsidRPr="00CF138B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 مورخ </w:t>
                      </w:r>
                      <w:proofErr w:type="spellStart"/>
                      <w:r w:rsidR="0017522D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>Movarekh</w:t>
                      </w:r>
                      <w:proofErr w:type="spellEnd"/>
                      <w:r w:rsidRPr="00CF138B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 شرکت / دفترخانه </w:t>
                      </w:r>
                      <w:r w:rsidR="00DE2AE6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>Company</w:t>
                      </w:r>
                      <w:r w:rsidRPr="00CF138B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 به فروشنده انتقال یافته است.</w:t>
                      </w:r>
                    </w:p>
                    <w:p w14:paraId="1AC05553" w14:textId="77777777" w:rsidR="005D0F17" w:rsidRPr="00CF138B" w:rsidRDefault="005D0F17" w:rsidP="00123561">
                      <w:pPr>
                        <w:bidi/>
                        <w:spacing w:after="0" w:line="360" w:lineRule="auto"/>
                        <w:jc w:val="both"/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CF138B"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4 ) </w:t>
                      </w:r>
                      <w:r w:rsidR="005B14CB" w:rsidRPr="00CF138B"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قیمت</w:t>
                      </w:r>
                    </w:p>
                    <w:p w14:paraId="5F9604ED" w14:textId="77777777" w:rsidR="00B52BC5" w:rsidRPr="00CF138B" w:rsidRDefault="00B52BC5" w:rsidP="00123561">
                      <w:pPr>
                        <w:bidi/>
                        <w:spacing w:after="0" w:line="360" w:lineRule="auto"/>
                        <w:jc w:val="both"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CF138B"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  <w:t>ح</w:t>
                      </w:r>
                      <w:r w:rsidRPr="00CF138B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سب </w:t>
                      </w:r>
                      <w:r w:rsidRPr="00CF138B"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  <w:t>توافق قطع</w:t>
                      </w:r>
                      <w:r w:rsidRPr="00CF138B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ی</w:t>
                      </w:r>
                      <w:r w:rsidRPr="00CF138B"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  <w:t xml:space="preserve"> طرف</w:t>
                      </w:r>
                      <w:r w:rsidRPr="00CF138B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ی</w:t>
                      </w:r>
                      <w:r w:rsidRPr="00CF138B">
                        <w:rPr>
                          <w:rFonts w:cs="B Nazanin" w:hint="eastAsia"/>
                          <w:sz w:val="24"/>
                          <w:szCs w:val="24"/>
                          <w:rtl/>
                          <w:lang w:bidi="fa-IR"/>
                        </w:rPr>
                        <w:t>ن</w:t>
                      </w:r>
                      <w:r w:rsidRPr="00CF138B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 بهاء مورد معامله مبلغ </w:t>
                      </w:r>
                      <w:proofErr w:type="spellStart"/>
                      <w:r w:rsidR="004F327A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>BahayeMoredMoeameleh</w:t>
                      </w:r>
                      <w:proofErr w:type="spellEnd"/>
                      <w:r w:rsidRPr="00CF138B"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  <w:t xml:space="preserve"> ر</w:t>
                      </w:r>
                      <w:r w:rsidRPr="00CF138B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ی</w:t>
                      </w:r>
                      <w:r w:rsidRPr="00CF138B">
                        <w:rPr>
                          <w:rFonts w:cs="B Nazanin" w:hint="eastAsia"/>
                          <w:sz w:val="24"/>
                          <w:szCs w:val="24"/>
                          <w:rtl/>
                          <w:lang w:bidi="fa-IR"/>
                        </w:rPr>
                        <w:t>ال</w:t>
                      </w:r>
                      <w:r w:rsidRPr="00CF138B"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  <w:t xml:space="preserve"> م</w:t>
                      </w:r>
                      <w:r w:rsidRPr="00CF138B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ی‌</w:t>
                      </w:r>
                      <w:r w:rsidRPr="00CF138B">
                        <w:rPr>
                          <w:rFonts w:cs="B Nazanin" w:hint="eastAsia"/>
                          <w:sz w:val="24"/>
                          <w:szCs w:val="24"/>
                          <w:rtl/>
                          <w:lang w:bidi="fa-IR"/>
                        </w:rPr>
                        <w:t>باشد</w:t>
                      </w:r>
                      <w:r w:rsidRPr="00CF138B"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  <w:t xml:space="preserve"> که</w:t>
                      </w:r>
                      <w:r w:rsidRPr="00CF138B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:</w:t>
                      </w:r>
                    </w:p>
                    <w:p w14:paraId="1947E5A5" w14:textId="1AE081DA" w:rsidR="00B52BC5" w:rsidRPr="00CF138B" w:rsidRDefault="00B52BC5" w:rsidP="00123561">
                      <w:pPr>
                        <w:bidi/>
                        <w:spacing w:after="0" w:line="360" w:lineRule="auto"/>
                        <w:jc w:val="both"/>
                        <w:rPr>
                          <w:rFonts w:cs="B Nazanin"/>
                          <w:sz w:val="24"/>
                          <w:szCs w:val="24"/>
                          <w:rtl/>
                        </w:rPr>
                      </w:pPr>
                      <w:r w:rsidRPr="00CF138B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الف : </w:t>
                      </w:r>
                      <w:r w:rsidRPr="00CF138B">
                        <w:rPr>
                          <w:rFonts w:cs="B Nazanin"/>
                          <w:sz w:val="24"/>
                          <w:szCs w:val="24"/>
                          <w:rtl/>
                        </w:rPr>
                        <w:t xml:space="preserve">مبلغ </w:t>
                      </w:r>
                      <w:proofErr w:type="spellStart"/>
                      <w:r w:rsidR="006256B9">
                        <w:rPr>
                          <w:rFonts w:cs="B Nazanin"/>
                          <w:sz w:val="24"/>
                          <w:szCs w:val="24"/>
                        </w:rPr>
                        <w:t>Forush</w:t>
                      </w:r>
                      <w:proofErr w:type="spellEnd"/>
                      <w:r w:rsidRPr="00CF138B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CF138B">
                        <w:rPr>
                          <w:rFonts w:cs="B Nazanin"/>
                          <w:sz w:val="24"/>
                          <w:szCs w:val="24"/>
                          <w:rtl/>
                        </w:rPr>
                        <w:t>ر</w:t>
                      </w:r>
                      <w:r w:rsidRPr="00CF138B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ی</w:t>
                      </w:r>
                      <w:r w:rsidRPr="00CF138B">
                        <w:rPr>
                          <w:rFonts w:cs="B Nazanin" w:hint="eastAsia"/>
                          <w:sz w:val="24"/>
                          <w:szCs w:val="24"/>
                          <w:rtl/>
                        </w:rPr>
                        <w:t>ال</w:t>
                      </w:r>
                      <w:r w:rsidRPr="00CF138B">
                        <w:rPr>
                          <w:rFonts w:cs="B Nazanin"/>
                          <w:sz w:val="24"/>
                          <w:szCs w:val="24"/>
                          <w:rtl/>
                        </w:rPr>
                        <w:t xml:space="preserve"> از آن نقد</w:t>
                      </w:r>
                      <w:r w:rsidRPr="00CF138B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اً</w:t>
                      </w:r>
                      <w:r w:rsidRPr="00CF138B">
                        <w:rPr>
                          <w:rFonts w:cs="B Nazanin"/>
                          <w:sz w:val="24"/>
                          <w:szCs w:val="24"/>
                          <w:rtl/>
                        </w:rPr>
                        <w:t xml:space="preserve"> و فل </w:t>
                      </w:r>
                      <w:r w:rsidRPr="00CF138B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ال</w:t>
                      </w:r>
                      <w:r w:rsidRPr="00CF138B">
                        <w:rPr>
                          <w:rFonts w:cs="B Nazanin"/>
                          <w:sz w:val="24"/>
                          <w:szCs w:val="24"/>
                          <w:rtl/>
                        </w:rPr>
                        <w:t>مجلس از سو</w:t>
                      </w:r>
                      <w:r w:rsidRPr="00CF138B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ی</w:t>
                      </w:r>
                      <w:r w:rsidRPr="00CF138B">
                        <w:rPr>
                          <w:rFonts w:cs="B Nazanin"/>
                          <w:sz w:val="24"/>
                          <w:szCs w:val="24"/>
                          <w:rtl/>
                        </w:rPr>
                        <w:t xml:space="preserve"> خر</w:t>
                      </w:r>
                      <w:r w:rsidRPr="00CF138B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ی</w:t>
                      </w:r>
                      <w:r w:rsidRPr="00CF138B">
                        <w:rPr>
                          <w:rFonts w:cs="B Nazanin" w:hint="eastAsia"/>
                          <w:sz w:val="24"/>
                          <w:szCs w:val="24"/>
                          <w:rtl/>
                        </w:rPr>
                        <w:t>دار</w:t>
                      </w:r>
                      <w:r w:rsidRPr="00CF138B">
                        <w:rPr>
                          <w:rFonts w:cs="B Nazanin"/>
                          <w:sz w:val="24"/>
                          <w:szCs w:val="24"/>
                          <w:rtl/>
                        </w:rPr>
                        <w:t xml:space="preserve"> به موجب </w:t>
                      </w:r>
                      <w:proofErr w:type="spellStart"/>
                      <w:r w:rsidR="00FE3959">
                        <w:rPr>
                          <w:rFonts w:cs="B Nazanin"/>
                          <w:sz w:val="24"/>
                          <w:szCs w:val="24"/>
                        </w:rPr>
                        <w:t>BeMojebe</w:t>
                      </w:r>
                      <w:proofErr w:type="spellEnd"/>
                      <w:r w:rsidRPr="00CF138B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CF138B">
                        <w:rPr>
                          <w:rFonts w:cs="B Nazanin"/>
                          <w:sz w:val="24"/>
                          <w:szCs w:val="24"/>
                          <w:rtl/>
                        </w:rPr>
                        <w:t>به فروشنده پرداخت گرد</w:t>
                      </w:r>
                      <w:r w:rsidRPr="00CF138B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ی</w:t>
                      </w:r>
                      <w:r w:rsidRPr="00CF138B">
                        <w:rPr>
                          <w:rFonts w:cs="B Nazanin" w:hint="eastAsia"/>
                          <w:sz w:val="24"/>
                          <w:szCs w:val="24"/>
                          <w:rtl/>
                        </w:rPr>
                        <w:t>د</w:t>
                      </w:r>
                      <w:r w:rsidRPr="00CF138B">
                        <w:rPr>
                          <w:rFonts w:cs="B Nazanin"/>
                          <w:sz w:val="24"/>
                          <w:szCs w:val="24"/>
                          <w:rtl/>
                        </w:rPr>
                        <w:t xml:space="preserve"> که امضا</w:t>
                      </w:r>
                      <w:r w:rsidRPr="00CF138B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ء</w:t>
                      </w:r>
                      <w:r w:rsidRPr="00CF138B">
                        <w:rPr>
                          <w:rFonts w:cs="B Nazanin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CF138B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ذیل</w:t>
                      </w:r>
                      <w:r w:rsidRPr="00CF138B">
                        <w:rPr>
                          <w:rFonts w:cs="B Nazanin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CF138B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این مبایعه</w:t>
                      </w:r>
                      <w:r w:rsidRPr="00CF138B">
                        <w:rPr>
                          <w:rFonts w:cs="B Nazanin"/>
                          <w:sz w:val="24"/>
                          <w:szCs w:val="24"/>
                          <w:rtl/>
                        </w:rPr>
                        <w:softHyphen/>
                        <w:t>نامه توسط فروشنده به منزله رس</w:t>
                      </w:r>
                      <w:r w:rsidRPr="00CF138B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ی</w:t>
                      </w:r>
                      <w:r w:rsidRPr="00CF138B">
                        <w:rPr>
                          <w:rFonts w:cs="B Nazanin" w:hint="eastAsia"/>
                          <w:sz w:val="24"/>
                          <w:szCs w:val="24"/>
                          <w:rtl/>
                        </w:rPr>
                        <w:t>د</w:t>
                      </w:r>
                      <w:r w:rsidRPr="00CF138B">
                        <w:rPr>
                          <w:rFonts w:cs="B Nazanin"/>
                          <w:sz w:val="24"/>
                          <w:szCs w:val="24"/>
                          <w:rtl/>
                        </w:rPr>
                        <w:t xml:space="preserve"> در</w:t>
                      </w:r>
                      <w:r w:rsidRPr="00CF138B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ی</w:t>
                      </w:r>
                      <w:r w:rsidRPr="00CF138B">
                        <w:rPr>
                          <w:rFonts w:cs="B Nazanin" w:hint="eastAsia"/>
                          <w:sz w:val="24"/>
                          <w:szCs w:val="24"/>
                          <w:rtl/>
                        </w:rPr>
                        <w:t>افت</w:t>
                      </w:r>
                      <w:r w:rsidRPr="00CF138B">
                        <w:rPr>
                          <w:rFonts w:cs="B Nazanin"/>
                          <w:sz w:val="24"/>
                          <w:szCs w:val="24"/>
                          <w:rtl/>
                        </w:rPr>
                        <w:t xml:space="preserve"> مبلغ م</w:t>
                      </w:r>
                      <w:r w:rsidRPr="00CF138B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رقوم</w:t>
                      </w:r>
                      <w:r w:rsidRPr="00CF138B">
                        <w:rPr>
                          <w:rFonts w:cs="B Nazanin"/>
                          <w:sz w:val="24"/>
                          <w:szCs w:val="24"/>
                          <w:rtl/>
                        </w:rPr>
                        <w:t xml:space="preserve"> م</w:t>
                      </w:r>
                      <w:r w:rsidRPr="00CF138B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ی</w:t>
                      </w:r>
                      <w:r w:rsidRPr="00CF138B">
                        <w:rPr>
                          <w:rFonts w:cs="B Nazanin"/>
                          <w:sz w:val="24"/>
                          <w:szCs w:val="24"/>
                          <w:rtl/>
                        </w:rPr>
                        <w:softHyphen/>
                        <w:t>باشد</w:t>
                      </w:r>
                      <w:r w:rsidRPr="00CF138B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.</w:t>
                      </w:r>
                    </w:p>
                    <w:p w14:paraId="7641B3D8" w14:textId="77777777" w:rsidR="00CF138B" w:rsidRPr="00CF138B" w:rsidRDefault="00CF138B" w:rsidP="00123561">
                      <w:pPr>
                        <w:bidi/>
                        <w:spacing w:after="0" w:line="360" w:lineRule="auto"/>
                        <w:jc w:val="both"/>
                        <w:rPr>
                          <w:rFonts w:cs="B Nazanin"/>
                          <w:sz w:val="24"/>
                          <w:szCs w:val="24"/>
                          <w:rtl/>
                        </w:rPr>
                      </w:pPr>
                      <w:r w:rsidRPr="00CF138B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 xml:space="preserve">ب: </w:t>
                      </w:r>
                      <w:r w:rsidRPr="00CF138B">
                        <w:rPr>
                          <w:rFonts w:cs="B Nazanin"/>
                          <w:sz w:val="24"/>
                          <w:szCs w:val="24"/>
                          <w:rtl/>
                        </w:rPr>
                        <w:t>مبلغ</w:t>
                      </w:r>
                      <w:r w:rsidRPr="00CF138B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  <w:proofErr w:type="spellStart"/>
                      <w:r w:rsidR="00BF595F">
                        <w:rPr>
                          <w:rFonts w:cs="B Nazanin"/>
                          <w:sz w:val="24"/>
                          <w:szCs w:val="24"/>
                        </w:rPr>
                        <w:t>MablaghBaghiMandeh</w:t>
                      </w:r>
                      <w:proofErr w:type="spellEnd"/>
                      <w:r w:rsidRPr="00CF138B">
                        <w:rPr>
                          <w:rFonts w:cs="B Nazanin"/>
                          <w:sz w:val="24"/>
                          <w:szCs w:val="24"/>
                          <w:rtl/>
                        </w:rPr>
                        <w:t xml:space="preserve"> ر</w:t>
                      </w:r>
                      <w:r w:rsidRPr="00CF138B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ی</w:t>
                      </w:r>
                      <w:r w:rsidRPr="00CF138B">
                        <w:rPr>
                          <w:rFonts w:cs="B Nazanin" w:hint="eastAsia"/>
                          <w:sz w:val="24"/>
                          <w:szCs w:val="24"/>
                          <w:rtl/>
                        </w:rPr>
                        <w:t>ال</w:t>
                      </w:r>
                      <w:r w:rsidRPr="00CF138B">
                        <w:rPr>
                          <w:rFonts w:cs="B Nazanin"/>
                          <w:sz w:val="24"/>
                          <w:szCs w:val="24"/>
                          <w:rtl/>
                        </w:rPr>
                        <w:t xml:space="preserve"> باق</w:t>
                      </w:r>
                      <w:r w:rsidRPr="00CF138B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ی</w:t>
                      </w:r>
                      <w:r w:rsidRPr="00CF138B">
                        <w:rPr>
                          <w:rFonts w:cs="B Nazanin" w:hint="eastAsia"/>
                          <w:sz w:val="24"/>
                          <w:szCs w:val="24"/>
                          <w:rtl/>
                        </w:rPr>
                        <w:t>مانده</w:t>
                      </w:r>
                      <w:r w:rsidRPr="00CF138B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،</w:t>
                      </w:r>
                      <w:r w:rsidRPr="00CF138B">
                        <w:rPr>
                          <w:rFonts w:cs="B Nazanin"/>
                          <w:sz w:val="24"/>
                          <w:szCs w:val="24"/>
                          <w:rtl/>
                        </w:rPr>
                        <w:t xml:space="preserve"> پس از ت</w:t>
                      </w:r>
                      <w:r w:rsidRPr="00CF138B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أیی</w:t>
                      </w:r>
                      <w:r w:rsidRPr="00CF138B">
                        <w:rPr>
                          <w:rFonts w:cs="B Nazanin" w:hint="eastAsia"/>
                          <w:sz w:val="24"/>
                          <w:szCs w:val="24"/>
                          <w:rtl/>
                        </w:rPr>
                        <w:t>د</w:t>
                      </w:r>
                      <w:r w:rsidRPr="00CF138B">
                        <w:rPr>
                          <w:rFonts w:cs="B Nazanin"/>
                          <w:sz w:val="24"/>
                          <w:szCs w:val="24"/>
                          <w:rtl/>
                        </w:rPr>
                        <w:t xml:space="preserve"> اصالت و سلامت و ت</w:t>
                      </w:r>
                      <w:r w:rsidRPr="00CF138B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أیی</w:t>
                      </w:r>
                      <w:r w:rsidRPr="00CF138B">
                        <w:rPr>
                          <w:rFonts w:cs="B Nazanin" w:hint="eastAsia"/>
                          <w:sz w:val="24"/>
                          <w:szCs w:val="24"/>
                          <w:rtl/>
                        </w:rPr>
                        <w:t>د</w:t>
                      </w:r>
                      <w:r w:rsidRPr="00CF138B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ی</w:t>
                      </w:r>
                      <w:r w:rsidRPr="00CF138B">
                        <w:rPr>
                          <w:rFonts w:cs="B Nazanin" w:hint="eastAsia"/>
                          <w:sz w:val="24"/>
                          <w:szCs w:val="24"/>
                          <w:rtl/>
                        </w:rPr>
                        <w:t>ه</w:t>
                      </w:r>
                      <w:r w:rsidRPr="00CF138B">
                        <w:rPr>
                          <w:rFonts w:cs="B Nazanin"/>
                          <w:sz w:val="24"/>
                          <w:szCs w:val="24"/>
                          <w:rtl/>
                        </w:rPr>
                        <w:t xml:space="preserve"> ق</w:t>
                      </w:r>
                      <w:r w:rsidRPr="00CF138B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ی</w:t>
                      </w:r>
                      <w:r w:rsidRPr="00CF138B">
                        <w:rPr>
                          <w:rFonts w:cs="B Nazanin" w:hint="eastAsia"/>
                          <w:sz w:val="24"/>
                          <w:szCs w:val="24"/>
                          <w:rtl/>
                        </w:rPr>
                        <w:t>مت</w:t>
                      </w:r>
                      <w:r w:rsidRPr="00CF138B">
                        <w:rPr>
                          <w:rFonts w:cs="B Nazanin"/>
                          <w:sz w:val="24"/>
                          <w:szCs w:val="24"/>
                          <w:rtl/>
                        </w:rPr>
                        <w:t xml:space="preserve"> مورد معامله توسط کارشناس رسم</w:t>
                      </w:r>
                      <w:r w:rsidRPr="00CF138B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ی</w:t>
                      </w:r>
                      <w:r w:rsidRPr="00CF138B">
                        <w:rPr>
                          <w:rFonts w:cs="B Nazanin"/>
                          <w:sz w:val="24"/>
                          <w:szCs w:val="24"/>
                          <w:rtl/>
                        </w:rPr>
                        <w:t xml:space="preserve"> دادگستر</w:t>
                      </w:r>
                      <w:r w:rsidRPr="00CF138B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ی</w:t>
                      </w:r>
                      <w:r w:rsidRPr="00CF138B">
                        <w:rPr>
                          <w:rFonts w:cs="B Nazanin"/>
                          <w:sz w:val="24"/>
                          <w:szCs w:val="24"/>
                          <w:rtl/>
                        </w:rPr>
                        <w:t xml:space="preserve"> و تعو</w:t>
                      </w:r>
                      <w:r w:rsidRPr="00CF138B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ی</w:t>
                      </w:r>
                      <w:r w:rsidRPr="00CF138B">
                        <w:rPr>
                          <w:rFonts w:cs="B Nazanin" w:hint="eastAsia"/>
                          <w:sz w:val="24"/>
                          <w:szCs w:val="24"/>
                          <w:rtl/>
                        </w:rPr>
                        <w:t>ض</w:t>
                      </w:r>
                      <w:r w:rsidRPr="00CF138B">
                        <w:rPr>
                          <w:rFonts w:cs="B Nazanin"/>
                          <w:sz w:val="24"/>
                          <w:szCs w:val="24"/>
                          <w:rtl/>
                        </w:rPr>
                        <w:t xml:space="preserve"> پلاک و همزمان با امضاء ذ</w:t>
                      </w:r>
                      <w:r w:rsidRPr="00CF138B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ی</w:t>
                      </w:r>
                      <w:r w:rsidRPr="00CF138B">
                        <w:rPr>
                          <w:rFonts w:cs="B Nazanin" w:hint="eastAsia"/>
                          <w:sz w:val="24"/>
                          <w:szCs w:val="24"/>
                          <w:rtl/>
                        </w:rPr>
                        <w:t>ل</w:t>
                      </w:r>
                      <w:r w:rsidRPr="00CF138B">
                        <w:rPr>
                          <w:rFonts w:cs="B Nazanin"/>
                          <w:sz w:val="24"/>
                          <w:szCs w:val="24"/>
                          <w:rtl/>
                        </w:rPr>
                        <w:t xml:space="preserve"> سند انتقال آن در دفترخانه اسناد رسم</w:t>
                      </w:r>
                      <w:r w:rsidRPr="00CF138B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ی</w:t>
                      </w:r>
                      <w:r w:rsidRPr="00CF138B">
                        <w:rPr>
                          <w:rFonts w:cs="B Nazanin"/>
                          <w:sz w:val="24"/>
                          <w:szCs w:val="24"/>
                          <w:rtl/>
                        </w:rPr>
                        <w:t xml:space="preserve"> به فروشنده پرداخت خواهد شد</w:t>
                      </w:r>
                      <w:r w:rsidRPr="00CF138B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.</w:t>
                      </w:r>
                    </w:p>
                    <w:p w14:paraId="519D5B8E" w14:textId="77777777" w:rsidR="00CF138B" w:rsidRPr="00CF138B" w:rsidRDefault="00CF138B" w:rsidP="00123561">
                      <w:pPr>
                        <w:bidi/>
                        <w:spacing w:after="0" w:line="360" w:lineRule="auto"/>
                        <w:jc w:val="both"/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CF138B"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5 ) شرایط</w:t>
                      </w:r>
                    </w:p>
                    <w:p w14:paraId="1CCE3A9E" w14:textId="77777777" w:rsidR="00CF138B" w:rsidRDefault="00CF138B" w:rsidP="00123561">
                      <w:pPr>
                        <w:bidi/>
                        <w:spacing w:after="0" w:line="360" w:lineRule="auto"/>
                        <w:jc w:val="both"/>
                        <w:rPr>
                          <w:rFonts w:cs="B Nazanin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5-1- </w:t>
                      </w:r>
                      <w:r w:rsidRPr="002A7CEB">
                        <w:rPr>
                          <w:rFonts w:cs="B Nazanin"/>
                          <w:sz w:val="24"/>
                          <w:szCs w:val="24"/>
                          <w:rtl/>
                        </w:rPr>
                        <w:t>فروشنده حق فسخ معامله حاضر را تحت ه</w:t>
                      </w:r>
                      <w:r w:rsidRPr="002A7CEB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ی</w:t>
                      </w:r>
                      <w:r w:rsidRPr="002A7CEB">
                        <w:rPr>
                          <w:rFonts w:cs="B Nazanin" w:hint="eastAsia"/>
                          <w:sz w:val="24"/>
                          <w:szCs w:val="24"/>
                          <w:rtl/>
                        </w:rPr>
                        <w:t>چ</w:t>
                      </w:r>
                      <w:r w:rsidRPr="002A7CEB">
                        <w:rPr>
                          <w:rFonts w:cs="B Nazanin"/>
                          <w:sz w:val="24"/>
                          <w:szCs w:val="24"/>
                          <w:rtl/>
                        </w:rPr>
                        <w:t xml:space="preserve"> عنوان ندارد و کافه خ</w:t>
                      </w:r>
                      <w:r w:rsidRPr="002A7CEB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ی</w:t>
                      </w:r>
                      <w:r w:rsidRPr="002A7CEB">
                        <w:rPr>
                          <w:rFonts w:cs="B Nazanin" w:hint="eastAsia"/>
                          <w:sz w:val="24"/>
                          <w:szCs w:val="24"/>
                          <w:rtl/>
                        </w:rPr>
                        <w:t>ارات</w:t>
                      </w:r>
                      <w:r w:rsidRPr="002A7CEB">
                        <w:rPr>
                          <w:rFonts w:cs="B Nazanin"/>
                          <w:sz w:val="24"/>
                          <w:szCs w:val="24"/>
                          <w:rtl/>
                        </w:rPr>
                        <w:t xml:space="preserve"> از جمله خ</w:t>
                      </w:r>
                      <w:r w:rsidRPr="002A7CEB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ی</w:t>
                      </w:r>
                      <w:r w:rsidRPr="002A7CEB">
                        <w:rPr>
                          <w:rFonts w:cs="B Nazanin" w:hint="eastAsia"/>
                          <w:sz w:val="24"/>
                          <w:szCs w:val="24"/>
                          <w:rtl/>
                        </w:rPr>
                        <w:t>ار</w:t>
                      </w:r>
                      <w:r w:rsidRPr="002A7CEB">
                        <w:rPr>
                          <w:rFonts w:cs="B Nazanin"/>
                          <w:sz w:val="24"/>
                          <w:szCs w:val="24"/>
                          <w:rtl/>
                        </w:rPr>
                        <w:t xml:space="preserve"> غبن ولو فاحش از فروشنده ساقط گ</w:t>
                      </w:r>
                      <w:r w:rsidRPr="002A7CEB">
                        <w:rPr>
                          <w:rFonts w:cs="B Nazanin" w:hint="eastAsia"/>
                          <w:sz w:val="24"/>
                          <w:szCs w:val="24"/>
                          <w:rtl/>
                        </w:rPr>
                        <w:t>رد</w:t>
                      </w:r>
                      <w:r w:rsidRPr="002A7CEB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ی</w:t>
                      </w:r>
                      <w:r w:rsidRPr="002A7CEB">
                        <w:rPr>
                          <w:rFonts w:cs="B Nazanin" w:hint="eastAsia"/>
                          <w:sz w:val="24"/>
                          <w:szCs w:val="24"/>
                          <w:rtl/>
                        </w:rPr>
                        <w:t>د</w:t>
                      </w: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.</w:t>
                      </w:r>
                      <w:r w:rsidRPr="002A7CEB">
                        <w:rPr>
                          <w:rFonts w:cs="B Nazanin"/>
                          <w:sz w:val="24"/>
                          <w:szCs w:val="24"/>
                          <w:rtl/>
                        </w:rPr>
                        <w:t xml:space="preserve"> خر</w:t>
                      </w:r>
                      <w:r w:rsidRPr="002A7CEB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ی</w:t>
                      </w:r>
                      <w:r w:rsidRPr="002A7CEB">
                        <w:rPr>
                          <w:rFonts w:cs="B Nazanin" w:hint="eastAsia"/>
                          <w:sz w:val="24"/>
                          <w:szCs w:val="24"/>
                          <w:rtl/>
                        </w:rPr>
                        <w:t>دار</w:t>
                      </w:r>
                      <w:r w:rsidRPr="002A7CEB">
                        <w:rPr>
                          <w:rFonts w:cs="B Nazanin"/>
                          <w:sz w:val="24"/>
                          <w:szCs w:val="24"/>
                          <w:rtl/>
                        </w:rPr>
                        <w:t xml:space="preserve"> ن</w:t>
                      </w:r>
                      <w:r w:rsidRPr="002A7CEB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ی</w:t>
                      </w:r>
                      <w:r w:rsidRPr="002A7CEB">
                        <w:rPr>
                          <w:rFonts w:cs="B Nazanin" w:hint="eastAsia"/>
                          <w:sz w:val="24"/>
                          <w:szCs w:val="24"/>
                          <w:rtl/>
                        </w:rPr>
                        <w:t>ز</w:t>
                      </w:r>
                      <w:r w:rsidRPr="002A7CEB">
                        <w:rPr>
                          <w:rFonts w:cs="B Nazanin"/>
                          <w:sz w:val="24"/>
                          <w:szCs w:val="24"/>
                          <w:rtl/>
                        </w:rPr>
                        <w:t xml:space="preserve"> در صورت ت</w:t>
                      </w: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أ</w:t>
                      </w:r>
                      <w:r w:rsidRPr="002A7CEB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یی</w:t>
                      </w:r>
                      <w:r w:rsidRPr="002A7CEB">
                        <w:rPr>
                          <w:rFonts w:cs="B Nazanin" w:hint="eastAsia"/>
                          <w:sz w:val="24"/>
                          <w:szCs w:val="24"/>
                          <w:rtl/>
                        </w:rPr>
                        <w:t>د</w:t>
                      </w:r>
                      <w:r w:rsidRPr="002A7CEB">
                        <w:rPr>
                          <w:rFonts w:cs="B Nazanin"/>
                          <w:sz w:val="24"/>
                          <w:szCs w:val="24"/>
                          <w:rtl/>
                        </w:rPr>
                        <w:t xml:space="preserve"> اصالت و سلامت خودرو مورد معامله توسط کارشناس رسم</w:t>
                      </w:r>
                      <w:r w:rsidRPr="002A7CEB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ی</w:t>
                      </w:r>
                      <w:r w:rsidRPr="002A7CEB">
                        <w:rPr>
                          <w:rFonts w:cs="B Nazanin"/>
                          <w:sz w:val="24"/>
                          <w:szCs w:val="24"/>
                          <w:rtl/>
                        </w:rPr>
                        <w:t xml:space="preserve"> دادگستر</w:t>
                      </w:r>
                      <w:r w:rsidRPr="002A7CEB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ی</w:t>
                      </w:r>
                      <w:r w:rsidRPr="002A7CEB">
                        <w:rPr>
                          <w:rFonts w:cs="B Nazanin"/>
                          <w:sz w:val="24"/>
                          <w:szCs w:val="24"/>
                          <w:rtl/>
                        </w:rPr>
                        <w:t xml:space="preserve"> حق فسخ معامله را ندارد</w:t>
                      </w: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.</w:t>
                      </w:r>
                    </w:p>
                    <w:p w14:paraId="2EAB85AF" w14:textId="77777777" w:rsidR="002C3916" w:rsidRDefault="002C3916" w:rsidP="002C3916">
                      <w:pPr>
                        <w:bidi/>
                        <w:spacing w:after="0" w:line="276" w:lineRule="auto"/>
                        <w:jc w:val="both"/>
                        <w:rPr>
                          <w:rFonts w:cs="B Nazanin"/>
                          <w:sz w:val="24"/>
                          <w:szCs w:val="24"/>
                          <w:rtl/>
                        </w:rPr>
                      </w:pPr>
                    </w:p>
                    <w:p w14:paraId="05344C97" w14:textId="77777777" w:rsidR="002C3916" w:rsidRDefault="002C3916" w:rsidP="002C3916">
                      <w:pPr>
                        <w:bidi/>
                        <w:spacing w:after="0" w:line="276" w:lineRule="auto"/>
                        <w:jc w:val="both"/>
                        <w:rPr>
                          <w:rFonts w:cs="B Nazanin"/>
                          <w:sz w:val="24"/>
                          <w:szCs w:val="24"/>
                          <w:rtl/>
                        </w:rPr>
                      </w:pPr>
                    </w:p>
                    <w:p w14:paraId="426AF14E" w14:textId="77777777" w:rsidR="002C3916" w:rsidRPr="00CF138B" w:rsidRDefault="002C3916" w:rsidP="002C3916">
                      <w:pPr>
                        <w:bidi/>
                        <w:spacing w:after="0" w:line="276" w:lineRule="auto"/>
                        <w:jc w:val="both"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</w:p>
                    <w:p w14:paraId="1BB81CDF" w14:textId="77777777" w:rsidR="00CF138B" w:rsidRPr="00CF138B" w:rsidRDefault="00CF138B" w:rsidP="00CF138B">
                      <w:pPr>
                        <w:bidi/>
                        <w:spacing w:after="0" w:line="276" w:lineRule="auto"/>
                        <w:jc w:val="both"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</w:p>
                    <w:p w14:paraId="01386132" w14:textId="77777777" w:rsidR="005B14CB" w:rsidRPr="00CF138B" w:rsidRDefault="005B14CB" w:rsidP="00CF138B">
                      <w:pPr>
                        <w:bidi/>
                        <w:spacing w:after="0" w:line="276" w:lineRule="auto"/>
                        <w:jc w:val="both"/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</w:pPr>
                    </w:p>
                    <w:p w14:paraId="6AF567E5" w14:textId="77777777" w:rsidR="003F1CF8" w:rsidRPr="00CF138B" w:rsidRDefault="003F1CF8" w:rsidP="00CF138B">
                      <w:pPr>
                        <w:bidi/>
                        <w:spacing w:after="0" w:line="276" w:lineRule="auto"/>
                        <w:jc w:val="both"/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BAA9569" w14:textId="77777777" w:rsidR="004906BB" w:rsidRDefault="004906BB" w:rsidP="00AD1897">
      <w:pPr>
        <w:bidi/>
        <w:spacing w:after="0" w:line="276" w:lineRule="auto"/>
        <w:ind w:left="-784" w:right="-720"/>
        <w:jc w:val="both"/>
        <w:rPr>
          <w:rFonts w:cs="B Nazanin"/>
          <w:sz w:val="24"/>
          <w:szCs w:val="24"/>
          <w:rtl/>
        </w:rPr>
      </w:pPr>
      <w:r>
        <w:rPr>
          <w:rFonts w:cs="B Nazanin"/>
          <w:noProof/>
          <w:sz w:val="24"/>
          <w:szCs w:val="24"/>
          <w:rtl/>
          <w:lang w:val="ar-SA"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46CFEA0" wp14:editId="24710FDA">
                <wp:simplePos x="0" y="0"/>
                <wp:positionH relativeFrom="page">
                  <wp:posOffset>295275</wp:posOffset>
                </wp:positionH>
                <wp:positionV relativeFrom="paragraph">
                  <wp:posOffset>9525</wp:posOffset>
                </wp:positionV>
                <wp:extent cx="6953250" cy="81153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811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02C9AD" id="Rectangle 3" o:spid="_x0000_s1026" style="position:absolute;margin-left:23.25pt;margin-top:.75pt;width:547.5pt;height:639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" fillcolor="white [3201]" strokecolor="black [3200]" strokeweight="1pt">
                <w10:wrap anchorx="page"/>
              </v:rect>
            </w:pict>
          </mc:Fallback>
        </mc:AlternateContent>
      </w:r>
    </w:p>
    <w:p w14:paraId="2A328E26" w14:textId="77777777" w:rsidR="00802B9B" w:rsidRDefault="00802B9B" w:rsidP="00123561">
      <w:pPr>
        <w:bidi/>
        <w:spacing w:after="0" w:line="360" w:lineRule="auto"/>
        <w:ind w:left="-784" w:right="-720"/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2-5- </w:t>
      </w:r>
      <w:r w:rsidRPr="002A7CEB">
        <w:rPr>
          <w:rFonts w:cs="B Nazanin"/>
          <w:sz w:val="24"/>
          <w:szCs w:val="24"/>
          <w:rtl/>
        </w:rPr>
        <w:t>چنانچه کارشناس رسم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/>
          <w:sz w:val="24"/>
          <w:szCs w:val="24"/>
          <w:rtl/>
        </w:rPr>
        <w:t xml:space="preserve"> دادگستر</w:t>
      </w:r>
      <w:r w:rsidRPr="002A7CEB">
        <w:rPr>
          <w:rFonts w:cs="B Nazanin" w:hint="cs"/>
          <w:sz w:val="24"/>
          <w:szCs w:val="24"/>
          <w:rtl/>
        </w:rPr>
        <w:t>ی</w:t>
      </w:r>
      <w:r>
        <w:rPr>
          <w:rFonts w:cs="B Nazanin" w:hint="cs"/>
          <w:sz w:val="24"/>
          <w:szCs w:val="24"/>
          <w:rtl/>
        </w:rPr>
        <w:t>،</w:t>
      </w:r>
      <w:r w:rsidRPr="002A7CEB">
        <w:rPr>
          <w:rFonts w:cs="B Nazanin"/>
          <w:sz w:val="24"/>
          <w:szCs w:val="24"/>
          <w:rtl/>
        </w:rPr>
        <w:t xml:space="preserve"> اصالت و سلامت مورد معامله را ت</w:t>
      </w:r>
      <w:r>
        <w:rPr>
          <w:rFonts w:cs="B Nazanin" w:hint="cs"/>
          <w:sz w:val="24"/>
          <w:szCs w:val="24"/>
          <w:rtl/>
        </w:rPr>
        <w:t>أ</w:t>
      </w:r>
      <w:r w:rsidRPr="002A7CEB">
        <w:rPr>
          <w:rFonts w:cs="B Nazanin" w:hint="cs"/>
          <w:sz w:val="24"/>
          <w:szCs w:val="24"/>
          <w:rtl/>
        </w:rPr>
        <w:t>یی</w:t>
      </w:r>
      <w:r w:rsidRPr="002A7CEB">
        <w:rPr>
          <w:rFonts w:cs="B Nazanin" w:hint="eastAsia"/>
          <w:sz w:val="24"/>
          <w:szCs w:val="24"/>
          <w:rtl/>
        </w:rPr>
        <w:t>د</w:t>
      </w:r>
      <w:r w:rsidRPr="002A7CEB">
        <w:rPr>
          <w:rFonts w:cs="B Nazanin"/>
          <w:sz w:val="24"/>
          <w:szCs w:val="24"/>
          <w:rtl/>
        </w:rPr>
        <w:t xml:space="preserve"> ن</w:t>
      </w:r>
      <w:r>
        <w:rPr>
          <w:rFonts w:cs="B Nazanin" w:hint="cs"/>
          <w:sz w:val="24"/>
          <w:szCs w:val="24"/>
          <w:rtl/>
        </w:rPr>
        <w:t>ن</w:t>
      </w:r>
      <w:r w:rsidRPr="002A7CEB">
        <w:rPr>
          <w:rFonts w:cs="B Nazanin"/>
          <w:sz w:val="24"/>
          <w:szCs w:val="24"/>
          <w:rtl/>
        </w:rPr>
        <w:t>ما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 w:hint="eastAsia"/>
          <w:sz w:val="24"/>
          <w:szCs w:val="24"/>
          <w:rtl/>
        </w:rPr>
        <w:t>د</w:t>
      </w:r>
      <w:r>
        <w:rPr>
          <w:rFonts w:cs="B Nazanin" w:hint="cs"/>
          <w:sz w:val="24"/>
          <w:szCs w:val="24"/>
          <w:rtl/>
        </w:rPr>
        <w:t>،</w:t>
      </w:r>
      <w:r w:rsidRPr="002A7CEB">
        <w:rPr>
          <w:rFonts w:cs="B Nazanin"/>
          <w:sz w:val="24"/>
          <w:szCs w:val="24"/>
          <w:rtl/>
        </w:rPr>
        <w:t xml:space="preserve"> خر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 w:hint="eastAsia"/>
          <w:sz w:val="24"/>
          <w:szCs w:val="24"/>
          <w:rtl/>
        </w:rPr>
        <w:t>دار</w:t>
      </w:r>
      <w:r w:rsidRPr="002A7CEB">
        <w:rPr>
          <w:rFonts w:cs="B Nazanin"/>
          <w:sz w:val="24"/>
          <w:szCs w:val="24"/>
          <w:rtl/>
        </w:rPr>
        <w:t xml:space="preserve"> حق فسخ معامله حاضر را دارد</w:t>
      </w:r>
      <w:r>
        <w:rPr>
          <w:rFonts w:cs="B Nazanin" w:hint="cs"/>
          <w:sz w:val="24"/>
          <w:szCs w:val="24"/>
          <w:rtl/>
        </w:rPr>
        <w:t>.</w:t>
      </w:r>
      <w:r w:rsidRPr="002A7CEB">
        <w:rPr>
          <w:rFonts w:cs="B Nazanin"/>
          <w:sz w:val="24"/>
          <w:szCs w:val="24"/>
          <w:rtl/>
        </w:rPr>
        <w:t xml:space="preserve"> در صورت </w:t>
      </w:r>
      <w:r>
        <w:rPr>
          <w:rFonts w:cs="B Nazanin" w:hint="cs"/>
          <w:sz w:val="24"/>
          <w:szCs w:val="24"/>
          <w:rtl/>
        </w:rPr>
        <w:t>تأ</w:t>
      </w:r>
      <w:r w:rsidRPr="002A7CEB">
        <w:rPr>
          <w:rFonts w:cs="B Nazanin"/>
          <w:sz w:val="24"/>
          <w:szCs w:val="24"/>
          <w:rtl/>
        </w:rPr>
        <w:t>خ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 w:hint="eastAsia"/>
          <w:sz w:val="24"/>
          <w:szCs w:val="24"/>
          <w:rtl/>
        </w:rPr>
        <w:t>ر</w:t>
      </w:r>
      <w:r w:rsidRPr="002A7CEB">
        <w:rPr>
          <w:rFonts w:cs="B Nazanin"/>
          <w:sz w:val="24"/>
          <w:szCs w:val="24"/>
          <w:rtl/>
        </w:rPr>
        <w:t xml:space="preserve"> اعلام ف</w:t>
      </w:r>
      <w:r>
        <w:rPr>
          <w:rFonts w:cs="B Nazanin" w:hint="cs"/>
          <w:sz w:val="24"/>
          <w:szCs w:val="24"/>
          <w:rtl/>
        </w:rPr>
        <w:t>سخ</w:t>
      </w:r>
      <w:r w:rsidRPr="002A7CEB">
        <w:rPr>
          <w:rFonts w:cs="B Nazanin"/>
          <w:sz w:val="24"/>
          <w:szCs w:val="24"/>
          <w:rtl/>
        </w:rPr>
        <w:t xml:space="preserve"> توسط خر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 w:hint="eastAsia"/>
          <w:sz w:val="24"/>
          <w:szCs w:val="24"/>
          <w:rtl/>
        </w:rPr>
        <w:t>دار</w:t>
      </w:r>
      <w:r w:rsidRPr="002A7CEB">
        <w:rPr>
          <w:rFonts w:cs="B Nazanin"/>
          <w:sz w:val="24"/>
          <w:szCs w:val="24"/>
          <w:rtl/>
        </w:rPr>
        <w:t xml:space="preserve"> حداک</w:t>
      </w:r>
      <w:r w:rsidRPr="002A7CEB">
        <w:rPr>
          <w:rFonts w:cs="B Nazanin" w:hint="eastAsia"/>
          <w:sz w:val="24"/>
          <w:szCs w:val="24"/>
          <w:rtl/>
        </w:rPr>
        <w:t>ثر</w:t>
      </w:r>
      <w:r w:rsidRPr="002A7CEB">
        <w:rPr>
          <w:rFonts w:cs="B Nazanin"/>
          <w:sz w:val="24"/>
          <w:szCs w:val="24"/>
          <w:rtl/>
        </w:rPr>
        <w:t xml:space="preserve"> به فاصله </w:t>
      </w:r>
      <w:r>
        <w:rPr>
          <w:rFonts w:cs="B Nazanin" w:hint="cs"/>
          <w:sz w:val="24"/>
          <w:szCs w:val="24"/>
          <w:rtl/>
        </w:rPr>
        <w:t>2</w:t>
      </w:r>
      <w:r w:rsidRPr="002A7CEB">
        <w:rPr>
          <w:rFonts w:cs="B Nazanin"/>
          <w:sz w:val="24"/>
          <w:szCs w:val="24"/>
          <w:rtl/>
        </w:rPr>
        <w:t xml:space="preserve"> روز پس از ر</w:t>
      </w:r>
      <w:r>
        <w:rPr>
          <w:rFonts w:cs="B Nazanin" w:hint="cs"/>
          <w:sz w:val="24"/>
          <w:szCs w:val="24"/>
          <w:rtl/>
        </w:rPr>
        <w:t>ؤ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 w:hint="eastAsia"/>
          <w:sz w:val="24"/>
          <w:szCs w:val="24"/>
          <w:rtl/>
        </w:rPr>
        <w:t>ت</w:t>
      </w:r>
      <w:r w:rsidRPr="002A7CEB">
        <w:rPr>
          <w:rFonts w:cs="B Nazanin"/>
          <w:sz w:val="24"/>
          <w:szCs w:val="24"/>
          <w:rtl/>
        </w:rPr>
        <w:t xml:space="preserve"> نظر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 w:hint="eastAsia"/>
          <w:sz w:val="24"/>
          <w:szCs w:val="24"/>
          <w:rtl/>
        </w:rPr>
        <w:t>ه</w:t>
      </w:r>
      <w:r w:rsidRPr="002A7CEB">
        <w:rPr>
          <w:rFonts w:cs="B Nazanin"/>
          <w:sz w:val="24"/>
          <w:szCs w:val="24"/>
          <w:rtl/>
        </w:rPr>
        <w:t xml:space="preserve"> کارشناس رسم</w:t>
      </w:r>
      <w:r w:rsidRPr="002A7CEB">
        <w:rPr>
          <w:rFonts w:cs="B Nazanin" w:hint="cs"/>
          <w:sz w:val="24"/>
          <w:szCs w:val="24"/>
          <w:rtl/>
        </w:rPr>
        <w:t>ی</w:t>
      </w:r>
      <w:r>
        <w:rPr>
          <w:rFonts w:cs="B Nazanin" w:hint="cs"/>
          <w:sz w:val="24"/>
          <w:szCs w:val="24"/>
          <w:rtl/>
        </w:rPr>
        <w:t>،</w:t>
      </w:r>
      <w:r w:rsidRPr="002A7CEB">
        <w:rPr>
          <w:rFonts w:cs="B Nazanin"/>
          <w:sz w:val="24"/>
          <w:szCs w:val="24"/>
          <w:rtl/>
        </w:rPr>
        <w:t xml:space="preserve"> کتب</w:t>
      </w:r>
      <w:r>
        <w:rPr>
          <w:rFonts w:cs="B Nazanin" w:hint="cs"/>
          <w:sz w:val="24"/>
          <w:szCs w:val="24"/>
          <w:rtl/>
        </w:rPr>
        <w:t>اً</w:t>
      </w:r>
      <w:r w:rsidRPr="002A7CEB">
        <w:rPr>
          <w:rFonts w:cs="B Nazanin"/>
          <w:sz w:val="24"/>
          <w:szCs w:val="24"/>
          <w:rtl/>
        </w:rPr>
        <w:t xml:space="preserve"> صورت م</w:t>
      </w:r>
      <w:r w:rsidRPr="002A7CEB">
        <w:rPr>
          <w:rFonts w:cs="B Nazanin" w:hint="cs"/>
          <w:sz w:val="24"/>
          <w:szCs w:val="24"/>
          <w:rtl/>
        </w:rPr>
        <w:t>ی</w:t>
      </w:r>
      <w:r>
        <w:rPr>
          <w:rFonts w:cs="B Nazanin"/>
          <w:sz w:val="24"/>
          <w:szCs w:val="24"/>
          <w:rtl/>
        </w:rPr>
        <w:softHyphen/>
      </w:r>
      <w:r w:rsidRPr="002A7CEB">
        <w:rPr>
          <w:rFonts w:cs="B Nazanin"/>
          <w:sz w:val="24"/>
          <w:szCs w:val="24"/>
          <w:rtl/>
        </w:rPr>
        <w:t>پذ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 w:hint="eastAsia"/>
          <w:sz w:val="24"/>
          <w:szCs w:val="24"/>
          <w:rtl/>
        </w:rPr>
        <w:t>رد</w:t>
      </w:r>
      <w:r>
        <w:rPr>
          <w:rFonts w:cs="B Nazanin" w:hint="cs"/>
          <w:sz w:val="24"/>
          <w:szCs w:val="24"/>
          <w:rtl/>
        </w:rPr>
        <w:t>.</w:t>
      </w:r>
    </w:p>
    <w:p w14:paraId="708419B3" w14:textId="77777777" w:rsidR="00802B9B" w:rsidRDefault="00802B9B" w:rsidP="00123561">
      <w:pPr>
        <w:bidi/>
        <w:spacing w:after="0" w:line="360" w:lineRule="auto"/>
        <w:ind w:left="-784" w:right="-720"/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3-5- </w:t>
      </w:r>
      <w:r w:rsidRPr="002A7CEB">
        <w:rPr>
          <w:rFonts w:cs="B Nazanin"/>
          <w:sz w:val="24"/>
          <w:szCs w:val="24"/>
          <w:rtl/>
        </w:rPr>
        <w:t>چنانچه معامله حاضر به علت عدم ت</w:t>
      </w:r>
      <w:r>
        <w:rPr>
          <w:rFonts w:cs="B Nazanin" w:hint="cs"/>
          <w:sz w:val="24"/>
          <w:szCs w:val="24"/>
          <w:rtl/>
        </w:rPr>
        <w:t>أ</w:t>
      </w:r>
      <w:r w:rsidRPr="002A7CEB">
        <w:rPr>
          <w:rFonts w:cs="B Nazanin" w:hint="cs"/>
          <w:sz w:val="24"/>
          <w:szCs w:val="24"/>
          <w:rtl/>
        </w:rPr>
        <w:t>یی</w:t>
      </w:r>
      <w:r w:rsidRPr="002A7CEB">
        <w:rPr>
          <w:rFonts w:cs="B Nazanin" w:hint="eastAsia"/>
          <w:sz w:val="24"/>
          <w:szCs w:val="24"/>
          <w:rtl/>
        </w:rPr>
        <w:t>د</w:t>
      </w:r>
      <w:r w:rsidRPr="002A7CEB">
        <w:rPr>
          <w:rFonts w:cs="B Nazanin"/>
          <w:sz w:val="24"/>
          <w:szCs w:val="24"/>
          <w:rtl/>
        </w:rPr>
        <w:t xml:space="preserve"> اصالت و سلامت خود</w:t>
      </w:r>
      <w:r>
        <w:rPr>
          <w:rFonts w:cs="B Nazanin" w:hint="cs"/>
          <w:sz w:val="24"/>
          <w:szCs w:val="24"/>
          <w:rtl/>
        </w:rPr>
        <w:t>رو</w:t>
      </w:r>
      <w:r w:rsidRPr="002A7CEB">
        <w:rPr>
          <w:rFonts w:cs="B Nazanin"/>
          <w:sz w:val="24"/>
          <w:szCs w:val="24"/>
          <w:rtl/>
        </w:rPr>
        <w:t xml:space="preserve"> از سو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/>
          <w:sz w:val="24"/>
          <w:szCs w:val="24"/>
          <w:rtl/>
        </w:rPr>
        <w:t xml:space="preserve"> خر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 w:hint="eastAsia"/>
          <w:sz w:val="24"/>
          <w:szCs w:val="24"/>
          <w:rtl/>
        </w:rPr>
        <w:t>دار</w:t>
      </w:r>
      <w:r w:rsidRPr="002A7CEB">
        <w:rPr>
          <w:rFonts w:cs="B Nazanin"/>
          <w:sz w:val="24"/>
          <w:szCs w:val="24"/>
          <w:rtl/>
        </w:rPr>
        <w:t xml:space="preserve"> ف</w:t>
      </w:r>
      <w:r>
        <w:rPr>
          <w:rFonts w:cs="B Nazanin" w:hint="cs"/>
          <w:sz w:val="24"/>
          <w:szCs w:val="24"/>
          <w:rtl/>
        </w:rPr>
        <w:t>سخ</w:t>
      </w:r>
      <w:r w:rsidRPr="002A7CEB">
        <w:rPr>
          <w:rFonts w:cs="B Nazanin"/>
          <w:sz w:val="24"/>
          <w:szCs w:val="24"/>
          <w:rtl/>
        </w:rPr>
        <w:t xml:space="preserve"> شود در آن صورت خودرو مورد معامله تحو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 w:hint="eastAsia"/>
          <w:sz w:val="24"/>
          <w:szCs w:val="24"/>
          <w:rtl/>
        </w:rPr>
        <w:t>ل</w:t>
      </w:r>
      <w:r w:rsidRPr="002A7CEB">
        <w:rPr>
          <w:rFonts w:cs="B Nazanin"/>
          <w:sz w:val="24"/>
          <w:szCs w:val="24"/>
          <w:rtl/>
        </w:rPr>
        <w:t xml:space="preserve"> فروشنده نخواهد شد</w:t>
      </w:r>
      <w:r>
        <w:rPr>
          <w:rFonts w:cs="B Nazanin" w:hint="cs"/>
          <w:sz w:val="24"/>
          <w:szCs w:val="24"/>
          <w:rtl/>
        </w:rPr>
        <w:t>،</w:t>
      </w:r>
      <w:r w:rsidRPr="002A7CEB">
        <w:rPr>
          <w:rFonts w:cs="B Nazanin"/>
          <w:sz w:val="24"/>
          <w:szCs w:val="24"/>
          <w:rtl/>
        </w:rPr>
        <w:t xml:space="preserve"> مگر آنکه فروشنده ب</w:t>
      </w:r>
      <w:r>
        <w:rPr>
          <w:rFonts w:cs="B Nazanin" w:hint="cs"/>
          <w:sz w:val="24"/>
          <w:szCs w:val="24"/>
          <w:rtl/>
        </w:rPr>
        <w:t>یع</w:t>
      </w:r>
      <w:r w:rsidRPr="002A7CEB">
        <w:rPr>
          <w:rFonts w:cs="B Nazanin"/>
          <w:sz w:val="24"/>
          <w:szCs w:val="24"/>
          <w:rtl/>
        </w:rPr>
        <w:t>انه در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 w:hint="eastAsia"/>
          <w:sz w:val="24"/>
          <w:szCs w:val="24"/>
          <w:rtl/>
        </w:rPr>
        <w:t>افت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/>
          <w:sz w:val="24"/>
          <w:szCs w:val="24"/>
          <w:rtl/>
        </w:rPr>
        <w:t xml:space="preserve"> را به خر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 w:hint="eastAsia"/>
          <w:sz w:val="24"/>
          <w:szCs w:val="24"/>
          <w:rtl/>
        </w:rPr>
        <w:t>دار</w:t>
      </w:r>
      <w:r w:rsidRPr="002A7CEB">
        <w:rPr>
          <w:rFonts w:cs="B Nazanin"/>
          <w:sz w:val="24"/>
          <w:szCs w:val="24"/>
          <w:rtl/>
        </w:rPr>
        <w:t xml:space="preserve"> مسترد نما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 w:hint="eastAsia"/>
          <w:sz w:val="24"/>
          <w:szCs w:val="24"/>
          <w:rtl/>
        </w:rPr>
        <w:t>د</w:t>
      </w:r>
      <w:r>
        <w:rPr>
          <w:rFonts w:cs="B Nazanin" w:hint="cs"/>
          <w:sz w:val="24"/>
          <w:szCs w:val="24"/>
          <w:rtl/>
        </w:rPr>
        <w:t>.</w:t>
      </w:r>
    </w:p>
    <w:p w14:paraId="16DAD653" w14:textId="7B800683" w:rsidR="00E133E7" w:rsidRDefault="00802B9B" w:rsidP="00123561">
      <w:pPr>
        <w:bidi/>
        <w:spacing w:after="0" w:line="360" w:lineRule="auto"/>
        <w:ind w:left="-784" w:right="-720"/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4-5- </w:t>
      </w:r>
      <w:r w:rsidRPr="002A7CEB">
        <w:rPr>
          <w:rFonts w:cs="B Nazanin"/>
          <w:sz w:val="24"/>
          <w:szCs w:val="24"/>
          <w:rtl/>
        </w:rPr>
        <w:t>نظر به ا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 w:hint="eastAsia"/>
          <w:sz w:val="24"/>
          <w:szCs w:val="24"/>
          <w:rtl/>
        </w:rPr>
        <w:t>نکه</w:t>
      </w:r>
      <w:r w:rsidRPr="002A7CEB">
        <w:rPr>
          <w:rFonts w:cs="B Nazanin"/>
          <w:sz w:val="24"/>
          <w:szCs w:val="24"/>
          <w:rtl/>
        </w:rPr>
        <w:t xml:space="preserve"> خر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 w:hint="eastAsia"/>
          <w:sz w:val="24"/>
          <w:szCs w:val="24"/>
          <w:rtl/>
        </w:rPr>
        <w:t>دار</w:t>
      </w:r>
      <w:r w:rsidRPr="002A7CEB">
        <w:rPr>
          <w:rFonts w:cs="B Nazanin"/>
          <w:sz w:val="24"/>
          <w:szCs w:val="24"/>
          <w:rtl/>
        </w:rPr>
        <w:t xml:space="preserve"> قصد دارد در صورت ت</w:t>
      </w:r>
      <w:r>
        <w:rPr>
          <w:rFonts w:cs="B Nazanin" w:hint="cs"/>
          <w:sz w:val="24"/>
          <w:szCs w:val="24"/>
          <w:rtl/>
        </w:rPr>
        <w:t>أ</w:t>
      </w:r>
      <w:r w:rsidRPr="002A7CEB">
        <w:rPr>
          <w:rFonts w:cs="B Nazanin" w:hint="cs"/>
          <w:sz w:val="24"/>
          <w:szCs w:val="24"/>
          <w:rtl/>
        </w:rPr>
        <w:t>یی</w:t>
      </w:r>
      <w:r w:rsidRPr="002A7CEB">
        <w:rPr>
          <w:rFonts w:cs="B Nazanin" w:hint="eastAsia"/>
          <w:sz w:val="24"/>
          <w:szCs w:val="24"/>
          <w:rtl/>
        </w:rPr>
        <w:t>د</w:t>
      </w:r>
      <w:r w:rsidRPr="002A7CEB">
        <w:rPr>
          <w:rFonts w:cs="B Nazanin"/>
          <w:sz w:val="24"/>
          <w:szCs w:val="24"/>
          <w:rtl/>
        </w:rPr>
        <w:t xml:space="preserve"> مراتب از سو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/>
          <w:sz w:val="24"/>
          <w:szCs w:val="24"/>
          <w:rtl/>
        </w:rPr>
        <w:t xml:space="preserve"> شرکت واسپار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/>
          <w:sz w:val="24"/>
          <w:szCs w:val="24"/>
          <w:rtl/>
        </w:rPr>
        <w:t xml:space="preserve"> پا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 w:hint="eastAsia"/>
          <w:sz w:val="24"/>
          <w:szCs w:val="24"/>
          <w:rtl/>
        </w:rPr>
        <w:t>ا</w:t>
      </w:r>
      <w:r w:rsidRPr="002A7CEB">
        <w:rPr>
          <w:rFonts w:cs="B Nazanin"/>
          <w:sz w:val="24"/>
          <w:szCs w:val="24"/>
          <w:rtl/>
        </w:rPr>
        <w:t xml:space="preserve"> اعتبار با استفاده از تسه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 w:hint="eastAsia"/>
          <w:sz w:val="24"/>
          <w:szCs w:val="24"/>
          <w:rtl/>
        </w:rPr>
        <w:t>لات</w:t>
      </w:r>
      <w:r w:rsidRPr="002A7CEB">
        <w:rPr>
          <w:rFonts w:cs="B Nazanin"/>
          <w:sz w:val="24"/>
          <w:szCs w:val="24"/>
          <w:rtl/>
        </w:rPr>
        <w:t xml:space="preserve"> مال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/>
          <w:sz w:val="24"/>
          <w:szCs w:val="24"/>
          <w:rtl/>
        </w:rPr>
        <w:t xml:space="preserve"> شرکت واسپار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/>
          <w:sz w:val="24"/>
          <w:szCs w:val="24"/>
          <w:rtl/>
        </w:rPr>
        <w:t xml:space="preserve"> </w:t>
      </w:r>
      <w:r>
        <w:rPr>
          <w:rFonts w:cs="B Nazanin" w:hint="cs"/>
          <w:sz w:val="24"/>
          <w:szCs w:val="24"/>
          <w:rtl/>
        </w:rPr>
        <w:t>پایا</w:t>
      </w:r>
      <w:r w:rsidRPr="002A7CEB">
        <w:rPr>
          <w:rFonts w:cs="B Nazanin"/>
          <w:sz w:val="24"/>
          <w:szCs w:val="24"/>
          <w:rtl/>
        </w:rPr>
        <w:t xml:space="preserve"> اعتبار ثبت شده به شماره </w:t>
      </w:r>
      <w:r>
        <w:rPr>
          <w:rFonts w:cs="B Nazanin" w:hint="cs"/>
          <w:sz w:val="24"/>
          <w:szCs w:val="24"/>
          <w:rtl/>
        </w:rPr>
        <w:t xml:space="preserve">586923 </w:t>
      </w:r>
      <w:r w:rsidRPr="002A7CEB">
        <w:rPr>
          <w:rFonts w:cs="B Nazanin"/>
          <w:sz w:val="24"/>
          <w:szCs w:val="24"/>
          <w:rtl/>
        </w:rPr>
        <w:t>در اداره ثبت شرکت‌ها</w:t>
      </w:r>
      <w:r>
        <w:rPr>
          <w:rFonts w:cs="B Nazanin" w:hint="cs"/>
          <w:sz w:val="24"/>
          <w:szCs w:val="24"/>
          <w:rtl/>
        </w:rPr>
        <w:t>،</w:t>
      </w:r>
      <w:r w:rsidRPr="002A7CEB">
        <w:rPr>
          <w:rFonts w:cs="B Nazanin"/>
          <w:sz w:val="24"/>
          <w:szCs w:val="24"/>
          <w:rtl/>
        </w:rPr>
        <w:t xml:space="preserve"> قسمت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/>
          <w:sz w:val="24"/>
          <w:szCs w:val="24"/>
          <w:rtl/>
        </w:rPr>
        <w:t xml:space="preserve"> از باق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 w:hint="eastAsia"/>
          <w:sz w:val="24"/>
          <w:szCs w:val="24"/>
          <w:rtl/>
        </w:rPr>
        <w:t>مانده</w:t>
      </w:r>
      <w:r w:rsidRPr="002A7CEB">
        <w:rPr>
          <w:rFonts w:cs="B Nazanin"/>
          <w:sz w:val="24"/>
          <w:szCs w:val="24"/>
          <w:rtl/>
        </w:rPr>
        <w:t xml:space="preserve"> ق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 w:hint="eastAsia"/>
          <w:sz w:val="24"/>
          <w:szCs w:val="24"/>
          <w:rtl/>
        </w:rPr>
        <w:t>مت</w:t>
      </w:r>
      <w:r w:rsidRPr="002A7CEB">
        <w:rPr>
          <w:rFonts w:cs="B Nazanin"/>
          <w:sz w:val="24"/>
          <w:szCs w:val="24"/>
          <w:rtl/>
        </w:rPr>
        <w:t xml:space="preserve"> خودرو را با استفاده از تسه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 w:hint="eastAsia"/>
          <w:sz w:val="24"/>
          <w:szCs w:val="24"/>
          <w:rtl/>
        </w:rPr>
        <w:t>لات</w:t>
      </w:r>
      <w:r w:rsidRPr="002A7CEB">
        <w:rPr>
          <w:rFonts w:cs="B Nazanin"/>
          <w:sz w:val="24"/>
          <w:szCs w:val="24"/>
          <w:rtl/>
        </w:rPr>
        <w:t xml:space="preserve"> </w:t>
      </w:r>
      <w:r w:rsidR="00D7632C">
        <w:rPr>
          <w:rFonts w:cs="B Nazanin" w:hint="cs"/>
          <w:sz w:val="24"/>
          <w:szCs w:val="24"/>
          <w:rtl/>
        </w:rPr>
        <w:t>فروش اقساطی</w:t>
      </w:r>
      <w:r w:rsidRPr="002A7CEB">
        <w:rPr>
          <w:rFonts w:cs="B Nazanin"/>
          <w:sz w:val="24"/>
          <w:szCs w:val="24"/>
          <w:rtl/>
        </w:rPr>
        <w:t xml:space="preserve"> ت</w:t>
      </w:r>
      <w:r>
        <w:rPr>
          <w:rFonts w:cs="B Nazanin" w:hint="cs"/>
          <w:sz w:val="24"/>
          <w:szCs w:val="24"/>
          <w:rtl/>
        </w:rPr>
        <w:t>أ</w:t>
      </w:r>
      <w:r w:rsidRPr="002A7CEB">
        <w:rPr>
          <w:rFonts w:cs="B Nazanin"/>
          <w:sz w:val="24"/>
          <w:szCs w:val="24"/>
          <w:rtl/>
        </w:rPr>
        <w:t>م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 w:hint="eastAsia"/>
          <w:sz w:val="24"/>
          <w:szCs w:val="24"/>
          <w:rtl/>
        </w:rPr>
        <w:t>ن</w:t>
      </w:r>
      <w:r w:rsidRPr="002A7CEB">
        <w:rPr>
          <w:rFonts w:cs="B Nazanin"/>
          <w:sz w:val="24"/>
          <w:szCs w:val="24"/>
          <w:rtl/>
        </w:rPr>
        <w:t xml:space="preserve"> نما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 w:hint="eastAsia"/>
          <w:sz w:val="24"/>
          <w:szCs w:val="24"/>
          <w:rtl/>
        </w:rPr>
        <w:t>د</w:t>
      </w:r>
      <w:r>
        <w:rPr>
          <w:rFonts w:cs="B Nazanin" w:hint="cs"/>
          <w:sz w:val="24"/>
          <w:szCs w:val="24"/>
          <w:rtl/>
        </w:rPr>
        <w:t xml:space="preserve">. </w:t>
      </w:r>
      <w:r w:rsidR="00E133E7" w:rsidRPr="002A7CEB">
        <w:rPr>
          <w:rFonts w:cs="B Nazanin"/>
          <w:sz w:val="24"/>
          <w:szCs w:val="24"/>
          <w:rtl/>
        </w:rPr>
        <w:t>لذا فروشنده با آگاه</w:t>
      </w:r>
      <w:r w:rsidR="00E133E7" w:rsidRPr="002A7CEB">
        <w:rPr>
          <w:rFonts w:cs="B Nazanin" w:hint="cs"/>
          <w:sz w:val="24"/>
          <w:szCs w:val="24"/>
          <w:rtl/>
        </w:rPr>
        <w:t>ی</w:t>
      </w:r>
      <w:r w:rsidR="00E133E7" w:rsidRPr="002A7CEB">
        <w:rPr>
          <w:rFonts w:cs="B Nazanin"/>
          <w:sz w:val="24"/>
          <w:szCs w:val="24"/>
          <w:rtl/>
        </w:rPr>
        <w:t xml:space="preserve"> از ا</w:t>
      </w:r>
      <w:r w:rsidR="00E133E7" w:rsidRPr="002A7CEB">
        <w:rPr>
          <w:rFonts w:cs="B Nazanin" w:hint="cs"/>
          <w:sz w:val="24"/>
          <w:szCs w:val="24"/>
          <w:rtl/>
        </w:rPr>
        <w:t>ی</w:t>
      </w:r>
      <w:r w:rsidR="00E133E7" w:rsidRPr="002A7CEB">
        <w:rPr>
          <w:rFonts w:cs="B Nazanin" w:hint="eastAsia"/>
          <w:sz w:val="24"/>
          <w:szCs w:val="24"/>
          <w:rtl/>
        </w:rPr>
        <w:t>ن</w:t>
      </w:r>
      <w:r w:rsidR="00E133E7" w:rsidRPr="002A7CEB">
        <w:rPr>
          <w:rFonts w:cs="B Nazanin"/>
          <w:sz w:val="24"/>
          <w:szCs w:val="24"/>
          <w:rtl/>
        </w:rPr>
        <w:t xml:space="preserve"> موضوع متعهد گرد</w:t>
      </w:r>
      <w:r w:rsidR="00E133E7" w:rsidRPr="002A7CEB">
        <w:rPr>
          <w:rFonts w:cs="B Nazanin" w:hint="cs"/>
          <w:sz w:val="24"/>
          <w:szCs w:val="24"/>
          <w:rtl/>
        </w:rPr>
        <w:t>ی</w:t>
      </w:r>
      <w:r w:rsidR="00E133E7" w:rsidRPr="002A7CEB">
        <w:rPr>
          <w:rFonts w:cs="B Nazanin" w:hint="eastAsia"/>
          <w:sz w:val="24"/>
          <w:szCs w:val="24"/>
          <w:rtl/>
        </w:rPr>
        <w:t>د</w:t>
      </w:r>
      <w:r w:rsidR="00E133E7" w:rsidRPr="002A7CEB">
        <w:rPr>
          <w:rFonts w:cs="B Nazanin"/>
          <w:sz w:val="24"/>
          <w:szCs w:val="24"/>
          <w:rtl/>
        </w:rPr>
        <w:t xml:space="preserve"> پس از ت</w:t>
      </w:r>
      <w:r w:rsidR="00AD1897">
        <w:rPr>
          <w:rFonts w:cs="B Nazanin" w:hint="cs"/>
          <w:sz w:val="24"/>
          <w:szCs w:val="24"/>
          <w:rtl/>
        </w:rPr>
        <w:t>أ</w:t>
      </w:r>
      <w:r w:rsidR="00E133E7" w:rsidRPr="002A7CEB">
        <w:rPr>
          <w:rFonts w:cs="B Nazanin" w:hint="cs"/>
          <w:sz w:val="24"/>
          <w:szCs w:val="24"/>
          <w:rtl/>
        </w:rPr>
        <w:t>یی</w:t>
      </w:r>
      <w:r w:rsidR="00E133E7" w:rsidRPr="002A7CEB">
        <w:rPr>
          <w:rFonts w:cs="B Nazanin" w:hint="eastAsia"/>
          <w:sz w:val="24"/>
          <w:szCs w:val="24"/>
          <w:rtl/>
        </w:rPr>
        <w:t>د</w:t>
      </w:r>
      <w:r w:rsidR="00E133E7" w:rsidRPr="002A7CEB">
        <w:rPr>
          <w:rFonts w:cs="B Nazanin"/>
          <w:sz w:val="24"/>
          <w:szCs w:val="24"/>
          <w:rtl/>
        </w:rPr>
        <w:t xml:space="preserve"> اصالت و سلامت خودرو مورد معامله</w:t>
      </w:r>
      <w:r w:rsidR="00AD1897">
        <w:rPr>
          <w:rFonts w:cs="B Nazanin" w:hint="cs"/>
          <w:sz w:val="24"/>
          <w:szCs w:val="24"/>
          <w:rtl/>
        </w:rPr>
        <w:t>،</w:t>
      </w:r>
      <w:r w:rsidR="00E133E7" w:rsidRPr="002A7CEB">
        <w:rPr>
          <w:rFonts w:cs="B Nazanin"/>
          <w:sz w:val="24"/>
          <w:szCs w:val="24"/>
          <w:rtl/>
        </w:rPr>
        <w:t xml:space="preserve"> با موافقت در خصوص کسر مبلغ </w:t>
      </w:r>
      <w:r w:rsidR="00D8038B">
        <w:rPr>
          <w:rFonts w:cs="B Nazanin"/>
          <w:sz w:val="24"/>
          <w:szCs w:val="24"/>
        </w:rPr>
        <w:t>}}</w:t>
      </w:r>
      <w:r w:rsidR="00D8038B">
        <w:rPr>
          <w:rFonts w:cs="B Nazanin" w:hint="cs"/>
          <w:sz w:val="24"/>
          <w:szCs w:val="24"/>
          <w:rtl/>
          <w:lang w:bidi="fa-IR"/>
        </w:rPr>
        <w:t>ک</w:t>
      </w:r>
      <w:r w:rsidR="0074442B">
        <w:rPr>
          <w:rFonts w:cs="B Nazanin" w:hint="cs"/>
          <w:sz w:val="24"/>
          <w:szCs w:val="24"/>
          <w:rtl/>
          <w:lang w:bidi="fa-IR"/>
        </w:rPr>
        <w:t>ـــــــــــ</w:t>
      </w:r>
      <w:r w:rsidR="00D8038B">
        <w:rPr>
          <w:rFonts w:cs="B Nazanin" w:hint="cs"/>
          <w:sz w:val="24"/>
          <w:szCs w:val="24"/>
          <w:rtl/>
          <w:lang w:bidi="fa-IR"/>
        </w:rPr>
        <w:t>ـسر مبلغ</w:t>
      </w:r>
      <w:r w:rsidR="0074442B">
        <w:rPr>
          <w:rFonts w:cs="B Nazanin" w:hint="cs"/>
          <w:sz w:val="24"/>
          <w:szCs w:val="24"/>
          <w:rtl/>
          <w:lang w:bidi="fa-IR"/>
        </w:rPr>
        <w:t>}}</w:t>
      </w:r>
      <w:r w:rsidR="00AD1897">
        <w:rPr>
          <w:rFonts w:cs="B Nazanin" w:hint="cs"/>
          <w:sz w:val="24"/>
          <w:szCs w:val="24"/>
          <w:rtl/>
        </w:rPr>
        <w:t xml:space="preserve"> </w:t>
      </w:r>
      <w:r w:rsidR="00E133E7" w:rsidRPr="002A7CEB">
        <w:rPr>
          <w:rFonts w:cs="B Nazanin"/>
          <w:sz w:val="24"/>
          <w:szCs w:val="24"/>
          <w:rtl/>
        </w:rPr>
        <w:t>ر</w:t>
      </w:r>
      <w:r w:rsidR="00E133E7" w:rsidRPr="002A7CEB">
        <w:rPr>
          <w:rFonts w:cs="B Nazanin" w:hint="cs"/>
          <w:sz w:val="24"/>
          <w:szCs w:val="24"/>
          <w:rtl/>
        </w:rPr>
        <w:t>ی</w:t>
      </w:r>
      <w:r w:rsidR="00E133E7" w:rsidRPr="002A7CEB">
        <w:rPr>
          <w:rFonts w:cs="B Nazanin" w:hint="eastAsia"/>
          <w:sz w:val="24"/>
          <w:szCs w:val="24"/>
          <w:rtl/>
        </w:rPr>
        <w:t>ال</w:t>
      </w:r>
      <w:r w:rsidR="00E133E7" w:rsidRPr="002A7CEB">
        <w:rPr>
          <w:rFonts w:cs="B Nazanin"/>
          <w:sz w:val="24"/>
          <w:szCs w:val="24"/>
          <w:rtl/>
        </w:rPr>
        <w:t xml:space="preserve"> تتمه ثمن معامله قابل پرداخت از طرف شرکت واسپار</w:t>
      </w:r>
      <w:r w:rsidR="00E133E7" w:rsidRPr="002A7CEB">
        <w:rPr>
          <w:rFonts w:cs="B Nazanin" w:hint="cs"/>
          <w:sz w:val="24"/>
          <w:szCs w:val="24"/>
          <w:rtl/>
        </w:rPr>
        <w:t>ی</w:t>
      </w:r>
      <w:r w:rsidR="00E133E7" w:rsidRPr="002A7CEB">
        <w:rPr>
          <w:rFonts w:cs="B Nazanin"/>
          <w:sz w:val="24"/>
          <w:szCs w:val="24"/>
          <w:rtl/>
        </w:rPr>
        <w:t xml:space="preserve"> پا</w:t>
      </w:r>
      <w:r w:rsidR="00E133E7" w:rsidRPr="002A7CEB">
        <w:rPr>
          <w:rFonts w:cs="B Nazanin" w:hint="cs"/>
          <w:sz w:val="24"/>
          <w:szCs w:val="24"/>
          <w:rtl/>
        </w:rPr>
        <w:t>ی</w:t>
      </w:r>
      <w:r w:rsidR="00E133E7" w:rsidRPr="002A7CEB">
        <w:rPr>
          <w:rFonts w:cs="B Nazanin" w:hint="eastAsia"/>
          <w:sz w:val="24"/>
          <w:szCs w:val="24"/>
          <w:rtl/>
        </w:rPr>
        <w:t>ا</w:t>
      </w:r>
      <w:r w:rsidR="00E133E7" w:rsidRPr="002A7CEB">
        <w:rPr>
          <w:rFonts w:cs="B Nazanin"/>
          <w:sz w:val="24"/>
          <w:szCs w:val="24"/>
          <w:rtl/>
        </w:rPr>
        <w:t xml:space="preserve"> اعتبار</w:t>
      </w:r>
      <w:r w:rsidR="005F1D0A">
        <w:rPr>
          <w:rFonts w:cs="B Nazanin" w:hint="cs"/>
          <w:sz w:val="24"/>
          <w:szCs w:val="24"/>
          <w:rtl/>
        </w:rPr>
        <w:t>،</w:t>
      </w:r>
      <w:r w:rsidR="00E133E7" w:rsidRPr="002A7CEB">
        <w:rPr>
          <w:rFonts w:cs="B Nazanin"/>
          <w:sz w:val="24"/>
          <w:szCs w:val="24"/>
          <w:rtl/>
        </w:rPr>
        <w:t xml:space="preserve"> بر حسب درخواست فروشنده به حساب بانک</w:t>
      </w:r>
      <w:r w:rsidR="00E133E7" w:rsidRPr="002A7CEB">
        <w:rPr>
          <w:rFonts w:cs="B Nazanin" w:hint="cs"/>
          <w:sz w:val="24"/>
          <w:szCs w:val="24"/>
          <w:rtl/>
        </w:rPr>
        <w:t>ی</w:t>
      </w:r>
      <w:r w:rsidR="00E133E7" w:rsidRPr="002A7CEB">
        <w:rPr>
          <w:rFonts w:cs="B Nazanin"/>
          <w:sz w:val="24"/>
          <w:szCs w:val="24"/>
          <w:rtl/>
        </w:rPr>
        <w:t xml:space="preserve"> و</w:t>
      </w:r>
      <w:r w:rsidR="00E133E7" w:rsidRPr="002A7CEB">
        <w:rPr>
          <w:rFonts w:cs="B Nazanin" w:hint="cs"/>
          <w:sz w:val="24"/>
          <w:szCs w:val="24"/>
          <w:rtl/>
        </w:rPr>
        <w:t>ی</w:t>
      </w:r>
      <w:r w:rsidR="00E133E7" w:rsidRPr="002A7CEB">
        <w:rPr>
          <w:rFonts w:cs="B Nazanin"/>
          <w:sz w:val="24"/>
          <w:szCs w:val="24"/>
          <w:rtl/>
        </w:rPr>
        <w:t xml:space="preserve"> به شماره شبا</w:t>
      </w:r>
      <w:r w:rsidR="002B21AA">
        <w:rPr>
          <w:rFonts w:cs="B Nazanin"/>
          <w:sz w:val="24"/>
          <w:szCs w:val="24"/>
          <w:lang w:bidi="fa-IR"/>
        </w:rPr>
        <w:t xml:space="preserve"> </w:t>
      </w:r>
      <w:r w:rsidR="005B6CFA">
        <w:rPr>
          <w:rFonts w:cs="B Nazanin"/>
          <w:sz w:val="24"/>
          <w:szCs w:val="24"/>
        </w:rPr>
        <w:t>Shaba</w:t>
      </w:r>
      <w:r w:rsidR="005F1D0A">
        <w:rPr>
          <w:rFonts w:cs="B Nazanin"/>
          <w:sz w:val="24"/>
          <w:szCs w:val="24"/>
        </w:rPr>
        <w:t xml:space="preserve"> </w:t>
      </w:r>
      <w:r w:rsidR="003355B6">
        <w:rPr>
          <w:rFonts w:cs="B Nazanin" w:hint="cs"/>
          <w:sz w:val="24"/>
          <w:szCs w:val="24"/>
          <w:rtl/>
        </w:rPr>
        <w:t xml:space="preserve"> </w:t>
      </w:r>
      <w:r w:rsidR="00E133E7" w:rsidRPr="002A7CEB">
        <w:rPr>
          <w:rFonts w:cs="B Nazanin"/>
          <w:sz w:val="24"/>
          <w:szCs w:val="24"/>
          <w:rtl/>
        </w:rPr>
        <w:t>چک صا</w:t>
      </w:r>
      <w:r w:rsidR="00E133E7" w:rsidRPr="002A7CEB">
        <w:rPr>
          <w:rFonts w:cs="B Nazanin" w:hint="eastAsia"/>
          <w:sz w:val="24"/>
          <w:szCs w:val="24"/>
          <w:rtl/>
        </w:rPr>
        <w:t>در</w:t>
      </w:r>
      <w:r w:rsidR="00E133E7" w:rsidRPr="002A7CEB">
        <w:rPr>
          <w:rFonts w:cs="B Nazanin"/>
          <w:sz w:val="24"/>
          <w:szCs w:val="24"/>
          <w:rtl/>
        </w:rPr>
        <w:t xml:space="preserve"> خواهد گرد</w:t>
      </w:r>
      <w:r w:rsidR="00E133E7" w:rsidRPr="002A7CEB">
        <w:rPr>
          <w:rFonts w:cs="B Nazanin" w:hint="cs"/>
          <w:sz w:val="24"/>
          <w:szCs w:val="24"/>
          <w:rtl/>
        </w:rPr>
        <w:t>ی</w:t>
      </w:r>
      <w:r w:rsidR="00E133E7" w:rsidRPr="002A7CEB">
        <w:rPr>
          <w:rFonts w:cs="B Nazanin" w:hint="eastAsia"/>
          <w:sz w:val="24"/>
          <w:szCs w:val="24"/>
          <w:rtl/>
        </w:rPr>
        <w:t>د</w:t>
      </w:r>
      <w:r w:rsidR="00E133E7" w:rsidRPr="002A7CEB">
        <w:rPr>
          <w:rFonts w:cs="B Nazanin"/>
          <w:sz w:val="24"/>
          <w:szCs w:val="24"/>
          <w:rtl/>
        </w:rPr>
        <w:t xml:space="preserve"> و مقدمات تعو</w:t>
      </w:r>
      <w:r w:rsidR="00E133E7" w:rsidRPr="002A7CEB">
        <w:rPr>
          <w:rFonts w:cs="B Nazanin" w:hint="cs"/>
          <w:sz w:val="24"/>
          <w:szCs w:val="24"/>
          <w:rtl/>
        </w:rPr>
        <w:t>ی</w:t>
      </w:r>
      <w:r w:rsidR="00E133E7" w:rsidRPr="002A7CEB">
        <w:rPr>
          <w:rFonts w:cs="B Nazanin" w:hint="eastAsia"/>
          <w:sz w:val="24"/>
          <w:szCs w:val="24"/>
          <w:rtl/>
        </w:rPr>
        <w:t>ض</w:t>
      </w:r>
      <w:r w:rsidR="00E133E7" w:rsidRPr="002A7CEB">
        <w:rPr>
          <w:rFonts w:cs="B Nazanin"/>
          <w:sz w:val="24"/>
          <w:szCs w:val="24"/>
          <w:rtl/>
        </w:rPr>
        <w:t xml:space="preserve"> پلاک انجام خواهد شد و خر</w:t>
      </w:r>
      <w:r w:rsidR="00E133E7" w:rsidRPr="002A7CEB">
        <w:rPr>
          <w:rFonts w:cs="B Nazanin" w:hint="cs"/>
          <w:sz w:val="24"/>
          <w:szCs w:val="24"/>
          <w:rtl/>
        </w:rPr>
        <w:t>ی</w:t>
      </w:r>
      <w:r w:rsidR="00E133E7" w:rsidRPr="002A7CEB">
        <w:rPr>
          <w:rFonts w:cs="B Nazanin" w:hint="eastAsia"/>
          <w:sz w:val="24"/>
          <w:szCs w:val="24"/>
          <w:rtl/>
        </w:rPr>
        <w:t>دار</w:t>
      </w:r>
      <w:r w:rsidR="00E133E7" w:rsidRPr="002A7CEB">
        <w:rPr>
          <w:rFonts w:cs="B Nazanin"/>
          <w:sz w:val="24"/>
          <w:szCs w:val="24"/>
          <w:rtl/>
        </w:rPr>
        <w:t xml:space="preserve"> ن</w:t>
      </w:r>
      <w:r w:rsidR="00E133E7" w:rsidRPr="002A7CEB">
        <w:rPr>
          <w:rFonts w:cs="B Nazanin" w:hint="cs"/>
          <w:sz w:val="24"/>
          <w:szCs w:val="24"/>
          <w:rtl/>
        </w:rPr>
        <w:t>ی</w:t>
      </w:r>
      <w:r w:rsidR="00E133E7" w:rsidRPr="002A7CEB">
        <w:rPr>
          <w:rFonts w:cs="B Nazanin" w:hint="eastAsia"/>
          <w:sz w:val="24"/>
          <w:szCs w:val="24"/>
          <w:rtl/>
        </w:rPr>
        <w:t>ز</w:t>
      </w:r>
      <w:r w:rsidR="00E133E7" w:rsidRPr="002A7CEB">
        <w:rPr>
          <w:rFonts w:cs="B Nazanin"/>
          <w:sz w:val="24"/>
          <w:szCs w:val="24"/>
          <w:rtl/>
        </w:rPr>
        <w:t xml:space="preserve"> با امضا</w:t>
      </w:r>
      <w:r w:rsidR="005F1D0A">
        <w:rPr>
          <w:rFonts w:cs="B Nazanin" w:hint="cs"/>
          <w:sz w:val="24"/>
          <w:szCs w:val="24"/>
          <w:rtl/>
        </w:rPr>
        <w:t>ء</w:t>
      </w:r>
      <w:r w:rsidR="00E133E7" w:rsidRPr="002A7CEB">
        <w:rPr>
          <w:rFonts w:cs="B Nazanin"/>
          <w:sz w:val="24"/>
          <w:szCs w:val="24"/>
          <w:rtl/>
        </w:rPr>
        <w:t xml:space="preserve"> </w:t>
      </w:r>
      <w:r w:rsidR="005F1D0A">
        <w:rPr>
          <w:rFonts w:cs="B Nazanin" w:hint="cs"/>
          <w:sz w:val="24"/>
          <w:szCs w:val="24"/>
          <w:rtl/>
        </w:rPr>
        <w:t xml:space="preserve">ذیل </w:t>
      </w:r>
      <w:r w:rsidR="00E133E7" w:rsidRPr="002A7CEB">
        <w:rPr>
          <w:rFonts w:cs="B Nazanin"/>
          <w:sz w:val="24"/>
          <w:szCs w:val="24"/>
          <w:rtl/>
        </w:rPr>
        <w:t>ا</w:t>
      </w:r>
      <w:r w:rsidR="00E133E7" w:rsidRPr="002A7CEB">
        <w:rPr>
          <w:rFonts w:cs="B Nazanin" w:hint="cs"/>
          <w:sz w:val="24"/>
          <w:szCs w:val="24"/>
          <w:rtl/>
        </w:rPr>
        <w:t>ی</w:t>
      </w:r>
      <w:r w:rsidR="00E133E7" w:rsidRPr="002A7CEB">
        <w:rPr>
          <w:rFonts w:cs="B Nazanin" w:hint="eastAsia"/>
          <w:sz w:val="24"/>
          <w:szCs w:val="24"/>
          <w:rtl/>
        </w:rPr>
        <w:t>ن</w:t>
      </w:r>
      <w:r w:rsidR="00E133E7" w:rsidRPr="002A7CEB">
        <w:rPr>
          <w:rFonts w:cs="B Nazanin"/>
          <w:sz w:val="24"/>
          <w:szCs w:val="24"/>
          <w:rtl/>
        </w:rPr>
        <w:t xml:space="preserve"> قرارداد حق اعتراض بعد</w:t>
      </w:r>
      <w:r w:rsidR="00E133E7" w:rsidRPr="002A7CEB">
        <w:rPr>
          <w:rFonts w:cs="B Nazanin" w:hint="cs"/>
          <w:sz w:val="24"/>
          <w:szCs w:val="24"/>
          <w:rtl/>
        </w:rPr>
        <w:t>ی</w:t>
      </w:r>
      <w:r w:rsidR="00E133E7" w:rsidRPr="002A7CEB">
        <w:rPr>
          <w:rFonts w:cs="B Nazanin"/>
          <w:sz w:val="24"/>
          <w:szCs w:val="24"/>
          <w:rtl/>
        </w:rPr>
        <w:t xml:space="preserve"> را در خصوص </w:t>
      </w:r>
      <w:r w:rsidR="005F1D0A">
        <w:rPr>
          <w:rFonts w:cs="B Nazanin" w:hint="cs"/>
          <w:sz w:val="24"/>
          <w:szCs w:val="24"/>
          <w:rtl/>
        </w:rPr>
        <w:t>طرح</w:t>
      </w:r>
      <w:r w:rsidR="00E133E7" w:rsidRPr="002A7CEB">
        <w:rPr>
          <w:rFonts w:cs="B Nazanin"/>
          <w:sz w:val="24"/>
          <w:szCs w:val="24"/>
          <w:rtl/>
        </w:rPr>
        <w:t xml:space="preserve"> هرگونه </w:t>
      </w:r>
      <w:r w:rsidR="005F1D0A">
        <w:rPr>
          <w:rFonts w:cs="B Nazanin" w:hint="cs"/>
          <w:sz w:val="24"/>
          <w:szCs w:val="24"/>
          <w:rtl/>
        </w:rPr>
        <w:t>ادعا</w:t>
      </w:r>
      <w:r w:rsidR="00E133E7" w:rsidRPr="002A7CEB">
        <w:rPr>
          <w:rFonts w:cs="B Nazanin"/>
          <w:sz w:val="24"/>
          <w:szCs w:val="24"/>
          <w:rtl/>
        </w:rPr>
        <w:t xml:space="preserve"> </w:t>
      </w:r>
      <w:r w:rsidR="005F1D0A">
        <w:rPr>
          <w:rFonts w:cs="B Nazanin" w:hint="cs"/>
          <w:sz w:val="24"/>
          <w:szCs w:val="24"/>
          <w:rtl/>
        </w:rPr>
        <w:t>علی</w:t>
      </w:r>
      <w:r w:rsidR="00E133E7" w:rsidRPr="002A7CEB">
        <w:rPr>
          <w:rFonts w:cs="B Nazanin"/>
          <w:sz w:val="24"/>
          <w:szCs w:val="24"/>
          <w:rtl/>
        </w:rPr>
        <w:t xml:space="preserve">ه فروشنده </w:t>
      </w:r>
      <w:r w:rsidR="005F1D0A">
        <w:rPr>
          <w:rFonts w:cs="B Nazanin" w:hint="cs"/>
          <w:sz w:val="24"/>
          <w:szCs w:val="24"/>
          <w:rtl/>
        </w:rPr>
        <w:t xml:space="preserve">و </w:t>
      </w:r>
      <w:r w:rsidR="00E133E7" w:rsidRPr="002A7CEB">
        <w:rPr>
          <w:rFonts w:cs="B Nazanin"/>
          <w:sz w:val="24"/>
          <w:szCs w:val="24"/>
          <w:rtl/>
        </w:rPr>
        <w:t>شرکت واسپار</w:t>
      </w:r>
      <w:r w:rsidR="00E133E7" w:rsidRPr="002A7CEB">
        <w:rPr>
          <w:rFonts w:cs="B Nazanin" w:hint="cs"/>
          <w:sz w:val="24"/>
          <w:szCs w:val="24"/>
          <w:rtl/>
        </w:rPr>
        <w:t>ی</w:t>
      </w:r>
      <w:r w:rsidR="00E133E7" w:rsidRPr="002A7CEB">
        <w:rPr>
          <w:rFonts w:cs="B Nazanin"/>
          <w:sz w:val="24"/>
          <w:szCs w:val="24"/>
          <w:rtl/>
        </w:rPr>
        <w:t xml:space="preserve"> پا</w:t>
      </w:r>
      <w:r w:rsidR="00E133E7" w:rsidRPr="002A7CEB">
        <w:rPr>
          <w:rFonts w:cs="B Nazanin" w:hint="cs"/>
          <w:sz w:val="24"/>
          <w:szCs w:val="24"/>
          <w:rtl/>
        </w:rPr>
        <w:t>ی</w:t>
      </w:r>
      <w:r w:rsidR="00E133E7" w:rsidRPr="002A7CEB">
        <w:rPr>
          <w:rFonts w:cs="B Nazanin" w:hint="eastAsia"/>
          <w:sz w:val="24"/>
          <w:szCs w:val="24"/>
          <w:rtl/>
        </w:rPr>
        <w:t>ا</w:t>
      </w:r>
      <w:r w:rsidR="00E133E7" w:rsidRPr="002A7CEB">
        <w:rPr>
          <w:rFonts w:cs="B Nazanin"/>
          <w:sz w:val="24"/>
          <w:szCs w:val="24"/>
          <w:rtl/>
        </w:rPr>
        <w:t xml:space="preserve"> اعتبار را از خود سلب و اسقاط نمود</w:t>
      </w:r>
      <w:r w:rsidR="005F1D0A">
        <w:rPr>
          <w:rFonts w:cs="B Nazanin" w:hint="cs"/>
          <w:sz w:val="24"/>
          <w:szCs w:val="24"/>
          <w:rtl/>
        </w:rPr>
        <w:t>.</w:t>
      </w:r>
    </w:p>
    <w:p w14:paraId="645CF003" w14:textId="77777777" w:rsidR="00B9517A" w:rsidRDefault="00B9517A" w:rsidP="00123561">
      <w:pPr>
        <w:bidi/>
        <w:spacing w:after="0" w:line="360" w:lineRule="auto"/>
        <w:ind w:left="-784" w:right="-720"/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5-5- پس از تأیید اصالت و سلامت خودرو مورد معامله، فروشنده متعهد است حداکثر به فاصله </w:t>
      </w:r>
      <w:proofErr w:type="spellStart"/>
      <w:r w:rsidR="00645C9B">
        <w:rPr>
          <w:rFonts w:cs="B Nazanin"/>
          <w:sz w:val="24"/>
          <w:szCs w:val="24"/>
        </w:rPr>
        <w:t>FaseleyeRooz</w:t>
      </w:r>
      <w:proofErr w:type="spellEnd"/>
      <w:r>
        <w:rPr>
          <w:rFonts w:cs="B Nazanin" w:hint="cs"/>
          <w:sz w:val="24"/>
          <w:szCs w:val="24"/>
          <w:rtl/>
        </w:rPr>
        <w:t xml:space="preserve"> روز بعد از اعلام نظر کارشناس رسمی دادگستری</w:t>
      </w:r>
      <w:r w:rsidR="0062110E">
        <w:rPr>
          <w:rFonts w:cs="B Nazanin" w:hint="cs"/>
          <w:sz w:val="24"/>
          <w:szCs w:val="24"/>
          <w:rtl/>
        </w:rPr>
        <w:t xml:space="preserve"> </w:t>
      </w:r>
      <w:r w:rsidR="0062110E" w:rsidRPr="002A7CEB">
        <w:rPr>
          <w:rFonts w:cs="B Nazanin"/>
          <w:sz w:val="24"/>
          <w:szCs w:val="24"/>
          <w:rtl/>
        </w:rPr>
        <w:t>با اخذ عدم خلاف</w:t>
      </w:r>
      <w:r w:rsidR="0062110E">
        <w:rPr>
          <w:rFonts w:cs="B Nazanin" w:hint="cs"/>
          <w:sz w:val="24"/>
          <w:szCs w:val="24"/>
          <w:rtl/>
        </w:rPr>
        <w:t>،</w:t>
      </w:r>
      <w:r w:rsidR="0062110E" w:rsidRPr="002A7CEB">
        <w:rPr>
          <w:rFonts w:cs="B Nazanin"/>
          <w:sz w:val="24"/>
          <w:szCs w:val="24"/>
          <w:rtl/>
        </w:rPr>
        <w:t xml:space="preserve"> مقدمات تعو</w:t>
      </w:r>
      <w:r w:rsidR="0062110E" w:rsidRPr="002A7CEB">
        <w:rPr>
          <w:rFonts w:cs="B Nazanin" w:hint="cs"/>
          <w:sz w:val="24"/>
          <w:szCs w:val="24"/>
          <w:rtl/>
        </w:rPr>
        <w:t>ی</w:t>
      </w:r>
      <w:r w:rsidR="0062110E" w:rsidRPr="002A7CEB">
        <w:rPr>
          <w:rFonts w:cs="B Nazanin" w:hint="eastAsia"/>
          <w:sz w:val="24"/>
          <w:szCs w:val="24"/>
          <w:rtl/>
        </w:rPr>
        <w:t>ض</w:t>
      </w:r>
      <w:r w:rsidR="0062110E" w:rsidRPr="002A7CEB">
        <w:rPr>
          <w:rFonts w:cs="B Nazanin"/>
          <w:sz w:val="24"/>
          <w:szCs w:val="24"/>
          <w:rtl/>
        </w:rPr>
        <w:t xml:space="preserve"> پلاک مورد معامله را در مراکز تعو</w:t>
      </w:r>
      <w:r w:rsidR="0062110E" w:rsidRPr="002A7CEB">
        <w:rPr>
          <w:rFonts w:cs="B Nazanin" w:hint="cs"/>
          <w:sz w:val="24"/>
          <w:szCs w:val="24"/>
          <w:rtl/>
        </w:rPr>
        <w:t>ی</w:t>
      </w:r>
      <w:r w:rsidR="0062110E" w:rsidRPr="002A7CEB">
        <w:rPr>
          <w:rFonts w:cs="B Nazanin" w:hint="eastAsia"/>
          <w:sz w:val="24"/>
          <w:szCs w:val="24"/>
          <w:rtl/>
        </w:rPr>
        <w:t>ض</w:t>
      </w:r>
      <w:r w:rsidR="0062110E" w:rsidRPr="002A7CEB">
        <w:rPr>
          <w:rFonts w:cs="B Nazanin"/>
          <w:sz w:val="24"/>
          <w:szCs w:val="24"/>
          <w:rtl/>
        </w:rPr>
        <w:t xml:space="preserve"> پلاک </w:t>
      </w:r>
      <w:r w:rsidR="0062110E">
        <w:rPr>
          <w:rFonts w:cs="B Nazanin" w:hint="cs"/>
          <w:sz w:val="24"/>
          <w:szCs w:val="24"/>
          <w:rtl/>
        </w:rPr>
        <w:t>به</w:t>
      </w:r>
      <w:r w:rsidR="0062110E">
        <w:rPr>
          <w:rFonts w:cs="B Nazanin"/>
          <w:sz w:val="24"/>
          <w:szCs w:val="24"/>
          <w:rtl/>
        </w:rPr>
        <w:softHyphen/>
      </w:r>
      <w:r w:rsidR="0062110E" w:rsidRPr="002A7CEB">
        <w:rPr>
          <w:rFonts w:cs="B Nazanin" w:hint="cs"/>
          <w:sz w:val="24"/>
          <w:szCs w:val="24"/>
          <w:rtl/>
        </w:rPr>
        <w:t>نام</w:t>
      </w:r>
      <w:r w:rsidR="0062110E" w:rsidRPr="002A7CEB">
        <w:rPr>
          <w:rFonts w:cs="B Nazanin"/>
          <w:sz w:val="24"/>
          <w:szCs w:val="24"/>
          <w:rtl/>
        </w:rPr>
        <w:t xml:space="preserve"> </w:t>
      </w:r>
      <w:r w:rsidR="0062110E" w:rsidRPr="002A7CEB">
        <w:rPr>
          <w:rFonts w:cs="B Nazanin" w:hint="cs"/>
          <w:sz w:val="24"/>
          <w:szCs w:val="24"/>
          <w:rtl/>
        </w:rPr>
        <w:t>خری</w:t>
      </w:r>
      <w:r w:rsidR="0062110E" w:rsidRPr="002A7CEB">
        <w:rPr>
          <w:rFonts w:cs="B Nazanin" w:hint="eastAsia"/>
          <w:sz w:val="24"/>
          <w:szCs w:val="24"/>
          <w:rtl/>
        </w:rPr>
        <w:t>دار</w:t>
      </w:r>
      <w:r w:rsidR="0062110E" w:rsidRPr="002A7CEB">
        <w:rPr>
          <w:rFonts w:cs="B Nazanin"/>
          <w:sz w:val="24"/>
          <w:szCs w:val="24"/>
          <w:rtl/>
        </w:rPr>
        <w:t xml:space="preserve"> و در رهن شرکت واسپار</w:t>
      </w:r>
      <w:r w:rsidR="0062110E" w:rsidRPr="002A7CEB">
        <w:rPr>
          <w:rFonts w:cs="B Nazanin" w:hint="cs"/>
          <w:sz w:val="24"/>
          <w:szCs w:val="24"/>
          <w:rtl/>
        </w:rPr>
        <w:t>ی</w:t>
      </w:r>
      <w:r w:rsidR="0062110E" w:rsidRPr="002A7CEB">
        <w:rPr>
          <w:rFonts w:cs="B Nazanin"/>
          <w:sz w:val="24"/>
          <w:szCs w:val="24"/>
          <w:rtl/>
        </w:rPr>
        <w:t xml:space="preserve"> پا</w:t>
      </w:r>
      <w:r w:rsidR="0062110E" w:rsidRPr="002A7CEB">
        <w:rPr>
          <w:rFonts w:cs="B Nazanin" w:hint="cs"/>
          <w:sz w:val="24"/>
          <w:szCs w:val="24"/>
          <w:rtl/>
        </w:rPr>
        <w:t>ی</w:t>
      </w:r>
      <w:r w:rsidR="0062110E" w:rsidRPr="002A7CEB">
        <w:rPr>
          <w:rFonts w:cs="B Nazanin" w:hint="eastAsia"/>
          <w:sz w:val="24"/>
          <w:szCs w:val="24"/>
          <w:rtl/>
        </w:rPr>
        <w:t>ا</w:t>
      </w:r>
      <w:r w:rsidR="0062110E" w:rsidRPr="002A7CEB">
        <w:rPr>
          <w:rFonts w:cs="B Nazanin"/>
          <w:sz w:val="24"/>
          <w:szCs w:val="24"/>
          <w:rtl/>
        </w:rPr>
        <w:t xml:space="preserve"> اعتبار انجام خواهد شد</w:t>
      </w:r>
      <w:r w:rsidR="0062110E">
        <w:rPr>
          <w:rFonts w:cs="B Nazanin" w:hint="cs"/>
          <w:sz w:val="24"/>
          <w:szCs w:val="24"/>
          <w:rtl/>
        </w:rPr>
        <w:t>.</w:t>
      </w:r>
    </w:p>
    <w:p w14:paraId="5C709654" w14:textId="77777777" w:rsidR="00D015AE" w:rsidRDefault="00D015AE" w:rsidP="00123561">
      <w:pPr>
        <w:bidi/>
        <w:spacing w:after="0" w:line="360" w:lineRule="auto"/>
        <w:ind w:left="-784" w:right="-720"/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6-5- </w:t>
      </w:r>
      <w:r w:rsidRPr="002A7CEB">
        <w:rPr>
          <w:rFonts w:cs="B Nazanin"/>
          <w:sz w:val="24"/>
          <w:szCs w:val="24"/>
          <w:rtl/>
        </w:rPr>
        <w:t>پرداخت کل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 w:hint="eastAsia"/>
          <w:sz w:val="24"/>
          <w:szCs w:val="24"/>
          <w:rtl/>
        </w:rPr>
        <w:t>ه</w:t>
      </w:r>
      <w:r w:rsidRPr="002A7CEB">
        <w:rPr>
          <w:rFonts w:cs="B Nazanin"/>
          <w:sz w:val="24"/>
          <w:szCs w:val="24"/>
          <w:rtl/>
        </w:rPr>
        <w:t xml:space="preserve"> حقوق دولت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/>
          <w:sz w:val="24"/>
          <w:szCs w:val="24"/>
          <w:rtl/>
        </w:rPr>
        <w:t xml:space="preserve"> برا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/>
          <w:sz w:val="24"/>
          <w:szCs w:val="24"/>
          <w:rtl/>
        </w:rPr>
        <w:t xml:space="preserve"> تنظ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 w:hint="eastAsia"/>
          <w:sz w:val="24"/>
          <w:szCs w:val="24"/>
          <w:rtl/>
        </w:rPr>
        <w:t>م</w:t>
      </w:r>
      <w:r w:rsidRPr="002A7CEB">
        <w:rPr>
          <w:rFonts w:cs="B Nazanin"/>
          <w:sz w:val="24"/>
          <w:szCs w:val="24"/>
          <w:rtl/>
        </w:rPr>
        <w:t xml:space="preserve"> سند انتقال مورد معامله از جمله پ</w:t>
      </w:r>
      <w:r w:rsidRPr="002A7CEB">
        <w:rPr>
          <w:rFonts w:cs="B Nazanin" w:hint="eastAsia"/>
          <w:sz w:val="24"/>
          <w:szCs w:val="24"/>
          <w:rtl/>
        </w:rPr>
        <w:t>رداخت</w:t>
      </w:r>
      <w:r w:rsidRPr="002A7CEB">
        <w:rPr>
          <w:rFonts w:cs="B Nazanin"/>
          <w:sz w:val="24"/>
          <w:szCs w:val="24"/>
          <w:rtl/>
        </w:rPr>
        <w:t xml:space="preserve"> مال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 w:hint="eastAsia"/>
          <w:sz w:val="24"/>
          <w:szCs w:val="24"/>
          <w:rtl/>
        </w:rPr>
        <w:t>ات</w:t>
      </w:r>
      <w:r w:rsidRPr="002A7CEB">
        <w:rPr>
          <w:rFonts w:cs="B Nazanin"/>
          <w:sz w:val="24"/>
          <w:szCs w:val="24"/>
          <w:rtl/>
        </w:rPr>
        <w:t xml:space="preserve"> نقل و انتقال و عوارض شغل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/>
          <w:sz w:val="24"/>
          <w:szCs w:val="24"/>
          <w:rtl/>
        </w:rPr>
        <w:t xml:space="preserve"> و شهردار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/>
          <w:sz w:val="24"/>
          <w:szCs w:val="24"/>
          <w:rtl/>
        </w:rPr>
        <w:t xml:space="preserve"> و حق التحر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 w:hint="eastAsia"/>
          <w:sz w:val="24"/>
          <w:szCs w:val="24"/>
          <w:rtl/>
        </w:rPr>
        <w:t>ر</w:t>
      </w:r>
      <w:r w:rsidRPr="002A7CEB">
        <w:rPr>
          <w:rFonts w:cs="B Nazanin"/>
          <w:sz w:val="24"/>
          <w:szCs w:val="24"/>
          <w:rtl/>
        </w:rPr>
        <w:t xml:space="preserve"> دفترخانه به</w:t>
      </w:r>
      <w:r>
        <w:rPr>
          <w:rFonts w:cs="B Nazanin"/>
          <w:sz w:val="24"/>
          <w:szCs w:val="24"/>
          <w:rtl/>
        </w:rPr>
        <w:softHyphen/>
      </w:r>
      <w:r w:rsidRPr="002A7CEB">
        <w:rPr>
          <w:rFonts w:cs="B Nazanin"/>
          <w:sz w:val="24"/>
          <w:szCs w:val="24"/>
          <w:rtl/>
        </w:rPr>
        <w:t>عهده فروشنده است و خر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 w:hint="eastAsia"/>
          <w:sz w:val="24"/>
          <w:szCs w:val="24"/>
          <w:rtl/>
        </w:rPr>
        <w:t>دار</w:t>
      </w:r>
      <w:r w:rsidRPr="002A7CEB">
        <w:rPr>
          <w:rFonts w:cs="B Nazanin"/>
          <w:sz w:val="24"/>
          <w:szCs w:val="24"/>
          <w:rtl/>
        </w:rPr>
        <w:t xml:space="preserve"> فقط متعهد به پرداخت هز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 w:hint="eastAsia"/>
          <w:sz w:val="24"/>
          <w:szCs w:val="24"/>
          <w:rtl/>
        </w:rPr>
        <w:t>نه‌ها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/>
          <w:sz w:val="24"/>
          <w:szCs w:val="24"/>
          <w:rtl/>
        </w:rPr>
        <w:t xml:space="preserve"> تعو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 w:hint="eastAsia"/>
          <w:sz w:val="24"/>
          <w:szCs w:val="24"/>
          <w:rtl/>
        </w:rPr>
        <w:t>ض</w:t>
      </w:r>
      <w:r w:rsidRPr="002A7CEB">
        <w:rPr>
          <w:rFonts w:cs="B Nazanin"/>
          <w:sz w:val="24"/>
          <w:szCs w:val="24"/>
          <w:rtl/>
        </w:rPr>
        <w:t xml:space="preserve"> پلاک م</w:t>
      </w:r>
      <w:r w:rsidRPr="002A7CEB">
        <w:rPr>
          <w:rFonts w:cs="B Nazanin" w:hint="cs"/>
          <w:sz w:val="24"/>
          <w:szCs w:val="24"/>
          <w:rtl/>
        </w:rPr>
        <w:t>ی</w:t>
      </w:r>
      <w:r>
        <w:rPr>
          <w:rFonts w:cs="B Nazanin"/>
          <w:sz w:val="24"/>
          <w:szCs w:val="24"/>
          <w:rtl/>
        </w:rPr>
        <w:softHyphen/>
      </w:r>
      <w:r w:rsidRPr="002A7CEB">
        <w:rPr>
          <w:rFonts w:cs="B Nazanin"/>
          <w:sz w:val="24"/>
          <w:szCs w:val="24"/>
          <w:rtl/>
        </w:rPr>
        <w:t>باشد</w:t>
      </w:r>
      <w:r>
        <w:rPr>
          <w:rFonts w:cs="B Nazanin" w:hint="cs"/>
          <w:sz w:val="24"/>
          <w:szCs w:val="24"/>
          <w:rtl/>
        </w:rPr>
        <w:t>.</w:t>
      </w:r>
    </w:p>
    <w:p w14:paraId="6643FC4A" w14:textId="77777777" w:rsidR="00B83848" w:rsidRDefault="00A60ACF" w:rsidP="00123561">
      <w:pPr>
        <w:bidi/>
        <w:spacing w:after="0" w:line="480" w:lineRule="auto"/>
        <w:ind w:left="-784" w:right="-720"/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7-5- </w:t>
      </w:r>
      <w:r w:rsidRPr="002A7CEB">
        <w:rPr>
          <w:rFonts w:cs="B Nazanin"/>
          <w:sz w:val="24"/>
          <w:szCs w:val="24"/>
          <w:rtl/>
        </w:rPr>
        <w:t>چنانچه فروشنده پس از ت</w:t>
      </w:r>
      <w:r>
        <w:rPr>
          <w:rFonts w:cs="B Nazanin" w:hint="cs"/>
          <w:sz w:val="24"/>
          <w:szCs w:val="24"/>
          <w:rtl/>
        </w:rPr>
        <w:t>أ</w:t>
      </w:r>
      <w:r w:rsidRPr="002A7CEB">
        <w:rPr>
          <w:rFonts w:cs="B Nazanin" w:hint="cs"/>
          <w:sz w:val="24"/>
          <w:szCs w:val="24"/>
          <w:rtl/>
        </w:rPr>
        <w:t>یی</w:t>
      </w:r>
      <w:r w:rsidRPr="002A7CEB">
        <w:rPr>
          <w:rFonts w:cs="B Nazanin" w:hint="eastAsia"/>
          <w:sz w:val="24"/>
          <w:szCs w:val="24"/>
          <w:rtl/>
        </w:rPr>
        <w:t>د</w:t>
      </w:r>
      <w:r w:rsidRPr="002A7CEB">
        <w:rPr>
          <w:rFonts w:cs="B Nazanin"/>
          <w:sz w:val="24"/>
          <w:szCs w:val="24"/>
          <w:rtl/>
        </w:rPr>
        <w:t xml:space="preserve"> اصالت و سلامت مورد معامله توسط کارشناس رسم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/>
          <w:sz w:val="24"/>
          <w:szCs w:val="24"/>
          <w:rtl/>
        </w:rPr>
        <w:t xml:space="preserve"> دادگستر</w:t>
      </w:r>
      <w:r w:rsidRPr="002A7CEB">
        <w:rPr>
          <w:rFonts w:cs="B Nazanin" w:hint="cs"/>
          <w:sz w:val="24"/>
          <w:szCs w:val="24"/>
          <w:rtl/>
        </w:rPr>
        <w:t>ی</w:t>
      </w:r>
      <w:r>
        <w:rPr>
          <w:rFonts w:cs="B Nazanin" w:hint="cs"/>
          <w:sz w:val="24"/>
          <w:szCs w:val="24"/>
          <w:rtl/>
        </w:rPr>
        <w:t>،</w:t>
      </w:r>
      <w:r w:rsidRPr="002A7CEB">
        <w:rPr>
          <w:rFonts w:cs="B Nazanin"/>
          <w:sz w:val="24"/>
          <w:szCs w:val="24"/>
          <w:rtl/>
        </w:rPr>
        <w:t xml:space="preserve"> نخواهد 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 w:hint="eastAsia"/>
          <w:sz w:val="24"/>
          <w:szCs w:val="24"/>
          <w:rtl/>
        </w:rPr>
        <w:t>ا</w:t>
      </w:r>
      <w:r w:rsidRPr="002A7CEB">
        <w:rPr>
          <w:rFonts w:cs="B Nazanin"/>
          <w:sz w:val="24"/>
          <w:szCs w:val="24"/>
          <w:rtl/>
        </w:rPr>
        <w:t xml:space="preserve"> نتواند سند انتقال مورد معامله را در تار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 w:hint="eastAsia"/>
          <w:sz w:val="24"/>
          <w:szCs w:val="24"/>
          <w:rtl/>
        </w:rPr>
        <w:t>خ</w:t>
      </w:r>
      <w:r w:rsidRPr="002A7CEB">
        <w:rPr>
          <w:rFonts w:cs="B Nazanin"/>
          <w:sz w:val="24"/>
          <w:szCs w:val="24"/>
          <w:rtl/>
        </w:rPr>
        <w:t xml:space="preserve"> مقرر در دفترخانه فوق امضا</w:t>
      </w:r>
      <w:r>
        <w:rPr>
          <w:rFonts w:cs="B Nazanin" w:hint="cs"/>
          <w:sz w:val="24"/>
          <w:szCs w:val="24"/>
          <w:rtl/>
        </w:rPr>
        <w:t>ء</w:t>
      </w:r>
      <w:r w:rsidRPr="002A7CEB">
        <w:rPr>
          <w:rFonts w:cs="B Nazanin"/>
          <w:sz w:val="24"/>
          <w:szCs w:val="24"/>
          <w:rtl/>
        </w:rPr>
        <w:t xml:space="preserve"> کند</w:t>
      </w:r>
      <w:r>
        <w:rPr>
          <w:rFonts w:cs="B Nazanin" w:hint="cs"/>
          <w:sz w:val="24"/>
          <w:szCs w:val="24"/>
          <w:rtl/>
        </w:rPr>
        <w:t>،</w:t>
      </w:r>
      <w:r w:rsidRPr="002A7CEB">
        <w:rPr>
          <w:rFonts w:cs="B Nazanin"/>
          <w:sz w:val="24"/>
          <w:szCs w:val="24"/>
          <w:rtl/>
        </w:rPr>
        <w:t xml:space="preserve"> علاوه بر آنکه متعهد و ملتزم به انتقال مورد معامله باشد</w:t>
      </w:r>
      <w:r>
        <w:rPr>
          <w:rFonts w:cs="B Nazanin" w:hint="cs"/>
          <w:sz w:val="24"/>
          <w:szCs w:val="24"/>
          <w:rtl/>
        </w:rPr>
        <w:t>،</w:t>
      </w:r>
      <w:r w:rsidRPr="002A7CEB">
        <w:rPr>
          <w:rFonts w:cs="B Nazanin"/>
          <w:sz w:val="24"/>
          <w:szCs w:val="24"/>
          <w:rtl/>
        </w:rPr>
        <w:t xml:space="preserve"> مکلف است بابت هر روز ت</w:t>
      </w:r>
      <w:r>
        <w:rPr>
          <w:rFonts w:cs="B Nazanin" w:hint="cs"/>
          <w:sz w:val="24"/>
          <w:szCs w:val="24"/>
          <w:rtl/>
        </w:rPr>
        <w:t>أ</w:t>
      </w:r>
      <w:r w:rsidRPr="002A7CEB">
        <w:rPr>
          <w:rFonts w:cs="B Nazanin"/>
          <w:sz w:val="24"/>
          <w:szCs w:val="24"/>
          <w:rtl/>
        </w:rPr>
        <w:t>خ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 w:hint="eastAsia"/>
          <w:sz w:val="24"/>
          <w:szCs w:val="24"/>
          <w:rtl/>
        </w:rPr>
        <w:t>ر</w:t>
      </w:r>
      <w:r w:rsidRPr="002A7CEB">
        <w:rPr>
          <w:rFonts w:cs="B Nazanin"/>
          <w:sz w:val="24"/>
          <w:szCs w:val="24"/>
          <w:rtl/>
        </w:rPr>
        <w:t xml:space="preserve"> در تنظ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 w:hint="eastAsia"/>
          <w:sz w:val="24"/>
          <w:szCs w:val="24"/>
          <w:rtl/>
        </w:rPr>
        <w:t>م</w:t>
      </w:r>
      <w:r w:rsidRPr="002A7CEB">
        <w:rPr>
          <w:rFonts w:cs="B Nazanin"/>
          <w:sz w:val="24"/>
          <w:szCs w:val="24"/>
          <w:rtl/>
        </w:rPr>
        <w:t xml:space="preserve"> سند انتقال خودرو 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 w:hint="eastAsia"/>
          <w:sz w:val="24"/>
          <w:szCs w:val="24"/>
          <w:rtl/>
        </w:rPr>
        <w:t>ک</w:t>
      </w:r>
      <w:r w:rsidRPr="002A7CEB">
        <w:rPr>
          <w:rFonts w:cs="B Nazanin"/>
          <w:sz w:val="24"/>
          <w:szCs w:val="24"/>
          <w:rtl/>
        </w:rPr>
        <w:t xml:space="preserve"> در</w:t>
      </w:r>
      <w:r>
        <w:rPr>
          <w:rFonts w:cs="B Nazanin" w:hint="cs"/>
          <w:sz w:val="24"/>
          <w:szCs w:val="24"/>
          <w:rtl/>
        </w:rPr>
        <w:t>صد</w:t>
      </w:r>
      <w:r w:rsidRPr="002A7CEB">
        <w:rPr>
          <w:rFonts w:cs="B Nazanin"/>
          <w:sz w:val="24"/>
          <w:szCs w:val="24"/>
          <w:rtl/>
        </w:rPr>
        <w:t xml:space="preserve"> </w:t>
      </w:r>
      <w:r>
        <w:rPr>
          <w:rFonts w:cs="B Nazanin" w:hint="cs"/>
          <w:sz w:val="24"/>
          <w:szCs w:val="24"/>
          <w:rtl/>
        </w:rPr>
        <w:t>ثمن</w:t>
      </w:r>
      <w:r w:rsidRPr="002A7CEB">
        <w:rPr>
          <w:rFonts w:cs="B Nazanin"/>
          <w:sz w:val="24"/>
          <w:szCs w:val="24"/>
          <w:rtl/>
        </w:rPr>
        <w:t xml:space="preserve"> معامله را روزانه به عنوان خسارت وجه التزام به خر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 w:hint="eastAsia"/>
          <w:sz w:val="24"/>
          <w:szCs w:val="24"/>
          <w:rtl/>
        </w:rPr>
        <w:t>دار</w:t>
      </w:r>
      <w:r w:rsidRPr="002A7CEB">
        <w:rPr>
          <w:rFonts w:cs="B Nazanin"/>
          <w:sz w:val="24"/>
          <w:szCs w:val="24"/>
          <w:rtl/>
        </w:rPr>
        <w:t xml:space="preserve"> پرداخت نما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 w:hint="eastAsia"/>
          <w:sz w:val="24"/>
          <w:szCs w:val="24"/>
          <w:rtl/>
        </w:rPr>
        <w:t>د</w:t>
      </w:r>
      <w:r>
        <w:rPr>
          <w:rFonts w:cs="B Nazanin" w:hint="cs"/>
          <w:sz w:val="24"/>
          <w:szCs w:val="24"/>
          <w:rtl/>
        </w:rPr>
        <w:t>.</w:t>
      </w:r>
    </w:p>
    <w:p w14:paraId="593292AD" w14:textId="77777777" w:rsidR="00410496" w:rsidRPr="00BD6B26" w:rsidRDefault="00B83848" w:rsidP="00BD6B26">
      <w:pPr>
        <w:bidi/>
        <w:spacing w:after="0" w:line="480" w:lineRule="auto"/>
        <w:ind w:left="-784" w:right="-720"/>
        <w:jc w:val="both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 xml:space="preserve">8-5- </w:t>
      </w:r>
      <w:r w:rsidRPr="002A7CEB">
        <w:rPr>
          <w:rFonts w:cs="B Nazanin"/>
          <w:sz w:val="24"/>
          <w:szCs w:val="24"/>
          <w:rtl/>
        </w:rPr>
        <w:t>ا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 w:hint="eastAsia"/>
          <w:sz w:val="24"/>
          <w:szCs w:val="24"/>
          <w:rtl/>
        </w:rPr>
        <w:t>ن</w:t>
      </w:r>
      <w:r w:rsidRPr="002A7CEB">
        <w:rPr>
          <w:rFonts w:cs="B Nazanin"/>
          <w:sz w:val="24"/>
          <w:szCs w:val="24"/>
          <w:rtl/>
        </w:rPr>
        <w:t xml:space="preserve"> ب</w:t>
      </w:r>
      <w:r w:rsidRPr="002A7CEB">
        <w:rPr>
          <w:rFonts w:cs="B Nazanin" w:hint="cs"/>
          <w:sz w:val="24"/>
          <w:szCs w:val="24"/>
          <w:rtl/>
        </w:rPr>
        <w:t>ی</w:t>
      </w:r>
      <w:r>
        <w:rPr>
          <w:rFonts w:cs="B Nazanin" w:hint="cs"/>
          <w:sz w:val="24"/>
          <w:szCs w:val="24"/>
          <w:rtl/>
        </w:rPr>
        <w:t>ع</w:t>
      </w:r>
      <w:r>
        <w:rPr>
          <w:rFonts w:cs="B Nazanin"/>
          <w:sz w:val="24"/>
          <w:szCs w:val="24"/>
          <w:rtl/>
        </w:rPr>
        <w:softHyphen/>
      </w:r>
      <w:r w:rsidRPr="002A7CEB">
        <w:rPr>
          <w:rFonts w:cs="B Nazanin" w:hint="eastAsia"/>
          <w:sz w:val="24"/>
          <w:szCs w:val="24"/>
          <w:rtl/>
        </w:rPr>
        <w:t>نامه</w:t>
      </w:r>
      <w:r w:rsidRPr="002A7CEB">
        <w:rPr>
          <w:rFonts w:cs="B Nazanin"/>
          <w:sz w:val="24"/>
          <w:szCs w:val="24"/>
          <w:rtl/>
        </w:rPr>
        <w:t xml:space="preserve"> در تا</w:t>
      </w:r>
      <w:r w:rsidRPr="002A7CEB">
        <w:rPr>
          <w:rFonts w:cs="B Nazanin" w:hint="eastAsia"/>
          <w:sz w:val="24"/>
          <w:szCs w:val="24"/>
          <w:rtl/>
        </w:rPr>
        <w:t>ر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 w:hint="eastAsia"/>
          <w:sz w:val="24"/>
          <w:szCs w:val="24"/>
          <w:rtl/>
        </w:rPr>
        <w:t>خ</w:t>
      </w:r>
      <w:r w:rsidRPr="002A7CEB">
        <w:rPr>
          <w:rFonts w:cs="B Nazanin"/>
          <w:sz w:val="24"/>
          <w:szCs w:val="24"/>
          <w:rtl/>
        </w:rPr>
        <w:t xml:space="preserve"> </w:t>
      </w:r>
      <w:proofErr w:type="spellStart"/>
      <w:r w:rsidR="00FA57E5">
        <w:rPr>
          <w:rFonts w:cs="B Nazanin"/>
          <w:sz w:val="24"/>
          <w:szCs w:val="24"/>
        </w:rPr>
        <w:t>BeynameDate</w:t>
      </w:r>
      <w:proofErr w:type="spellEnd"/>
      <w:r w:rsidR="00BB20FF">
        <w:rPr>
          <w:rFonts w:cs="B Nazanin" w:hint="cs"/>
          <w:sz w:val="24"/>
          <w:szCs w:val="24"/>
          <w:rtl/>
        </w:rPr>
        <w:t xml:space="preserve"> </w:t>
      </w:r>
      <w:r w:rsidRPr="002A7CEB">
        <w:rPr>
          <w:rFonts w:cs="B Nazanin"/>
          <w:sz w:val="24"/>
          <w:szCs w:val="24"/>
          <w:rtl/>
        </w:rPr>
        <w:t>در تهران و در سه نسخه تنظ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 w:hint="eastAsia"/>
          <w:sz w:val="24"/>
          <w:szCs w:val="24"/>
          <w:rtl/>
        </w:rPr>
        <w:t>م</w:t>
      </w:r>
      <w:r w:rsidRPr="002A7CEB">
        <w:rPr>
          <w:rFonts w:cs="B Nazanin"/>
          <w:sz w:val="24"/>
          <w:szCs w:val="24"/>
          <w:rtl/>
        </w:rPr>
        <w:t xml:space="preserve"> و امضا</w:t>
      </w:r>
      <w:r w:rsidR="00BB20FF">
        <w:rPr>
          <w:rFonts w:cs="B Nazanin" w:hint="cs"/>
          <w:sz w:val="24"/>
          <w:szCs w:val="24"/>
          <w:rtl/>
        </w:rPr>
        <w:t>ء</w:t>
      </w:r>
      <w:r w:rsidRPr="002A7CEB">
        <w:rPr>
          <w:rFonts w:cs="B Nazanin"/>
          <w:sz w:val="24"/>
          <w:szCs w:val="24"/>
          <w:rtl/>
        </w:rPr>
        <w:t xml:space="preserve"> گرد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 w:hint="eastAsia"/>
          <w:sz w:val="24"/>
          <w:szCs w:val="24"/>
          <w:rtl/>
        </w:rPr>
        <w:t>د</w:t>
      </w:r>
      <w:r w:rsidRPr="002A7CEB">
        <w:rPr>
          <w:rFonts w:cs="B Nazanin"/>
          <w:sz w:val="24"/>
          <w:szCs w:val="24"/>
          <w:rtl/>
        </w:rPr>
        <w:t xml:space="preserve"> که 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 w:hint="eastAsia"/>
          <w:sz w:val="24"/>
          <w:szCs w:val="24"/>
          <w:rtl/>
        </w:rPr>
        <w:t>ک</w:t>
      </w:r>
      <w:r w:rsidRPr="002A7CEB">
        <w:rPr>
          <w:rFonts w:cs="B Nazanin"/>
          <w:sz w:val="24"/>
          <w:szCs w:val="24"/>
          <w:rtl/>
        </w:rPr>
        <w:t xml:space="preserve"> نسخه از آن تحو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 w:hint="eastAsia"/>
          <w:sz w:val="24"/>
          <w:szCs w:val="24"/>
          <w:rtl/>
        </w:rPr>
        <w:t>ل</w:t>
      </w:r>
      <w:r w:rsidRPr="002A7CEB">
        <w:rPr>
          <w:rFonts w:cs="B Nazanin"/>
          <w:sz w:val="24"/>
          <w:szCs w:val="24"/>
          <w:rtl/>
        </w:rPr>
        <w:t xml:space="preserve"> خر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 w:hint="eastAsia"/>
          <w:sz w:val="24"/>
          <w:szCs w:val="24"/>
          <w:rtl/>
        </w:rPr>
        <w:t>دار</w:t>
      </w:r>
      <w:r w:rsidR="00BB20FF">
        <w:rPr>
          <w:rFonts w:cs="B Nazanin" w:hint="cs"/>
          <w:sz w:val="24"/>
          <w:szCs w:val="24"/>
          <w:rtl/>
        </w:rPr>
        <w:t>،</w:t>
      </w:r>
      <w:r w:rsidRPr="002A7CEB">
        <w:rPr>
          <w:rFonts w:cs="B Nazanin"/>
          <w:sz w:val="24"/>
          <w:szCs w:val="24"/>
          <w:rtl/>
        </w:rPr>
        <w:t xml:space="preserve"> 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 w:hint="eastAsia"/>
          <w:sz w:val="24"/>
          <w:szCs w:val="24"/>
          <w:rtl/>
        </w:rPr>
        <w:t>ک</w:t>
      </w:r>
      <w:r w:rsidRPr="002A7CEB">
        <w:rPr>
          <w:rFonts w:cs="B Nazanin"/>
          <w:sz w:val="24"/>
          <w:szCs w:val="24"/>
          <w:rtl/>
        </w:rPr>
        <w:t xml:space="preserve"> نسخه تحو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 w:hint="eastAsia"/>
          <w:sz w:val="24"/>
          <w:szCs w:val="24"/>
          <w:rtl/>
        </w:rPr>
        <w:t>ل</w:t>
      </w:r>
      <w:r w:rsidRPr="002A7CEB">
        <w:rPr>
          <w:rFonts w:cs="B Nazanin"/>
          <w:sz w:val="24"/>
          <w:szCs w:val="24"/>
          <w:rtl/>
        </w:rPr>
        <w:t xml:space="preserve"> فروشنده و 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 w:hint="eastAsia"/>
          <w:sz w:val="24"/>
          <w:szCs w:val="24"/>
          <w:rtl/>
        </w:rPr>
        <w:t>ک</w:t>
      </w:r>
      <w:r w:rsidRPr="002A7CEB">
        <w:rPr>
          <w:rFonts w:cs="B Nazanin"/>
          <w:sz w:val="24"/>
          <w:szCs w:val="24"/>
          <w:rtl/>
        </w:rPr>
        <w:t xml:space="preserve"> نسخه تحو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 w:hint="eastAsia"/>
          <w:sz w:val="24"/>
          <w:szCs w:val="24"/>
          <w:rtl/>
        </w:rPr>
        <w:t>ل</w:t>
      </w:r>
      <w:r w:rsidRPr="002A7CEB">
        <w:rPr>
          <w:rFonts w:cs="B Nazanin"/>
          <w:sz w:val="24"/>
          <w:szCs w:val="24"/>
          <w:rtl/>
        </w:rPr>
        <w:t xml:space="preserve"> نما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 w:hint="eastAsia"/>
          <w:sz w:val="24"/>
          <w:szCs w:val="24"/>
          <w:rtl/>
        </w:rPr>
        <w:t>نده</w:t>
      </w:r>
      <w:r w:rsidRPr="002A7CEB">
        <w:rPr>
          <w:rFonts w:cs="B Nazanin"/>
          <w:sz w:val="24"/>
          <w:szCs w:val="24"/>
          <w:rtl/>
        </w:rPr>
        <w:t xml:space="preserve"> شرکت واسپار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/>
          <w:sz w:val="24"/>
          <w:szCs w:val="24"/>
          <w:rtl/>
        </w:rPr>
        <w:t xml:space="preserve"> پا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 w:hint="eastAsia"/>
          <w:sz w:val="24"/>
          <w:szCs w:val="24"/>
          <w:rtl/>
        </w:rPr>
        <w:t>ا</w:t>
      </w:r>
      <w:r w:rsidRPr="002A7CEB">
        <w:rPr>
          <w:rFonts w:cs="B Nazanin"/>
          <w:sz w:val="24"/>
          <w:szCs w:val="24"/>
          <w:rtl/>
        </w:rPr>
        <w:t xml:space="preserve"> اعتبار گرد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 w:hint="eastAsia"/>
          <w:sz w:val="24"/>
          <w:szCs w:val="24"/>
          <w:rtl/>
        </w:rPr>
        <w:t>د</w:t>
      </w:r>
      <w:r w:rsidRPr="002A7CEB">
        <w:rPr>
          <w:rFonts w:cs="B Nazanin"/>
          <w:sz w:val="24"/>
          <w:szCs w:val="24"/>
          <w:rtl/>
        </w:rPr>
        <w:t xml:space="preserve"> که اعتبار هر سه نسخه </w:t>
      </w:r>
      <w:r w:rsidRPr="002A7CEB">
        <w:rPr>
          <w:rFonts w:cs="B Nazanin" w:hint="cs"/>
          <w:sz w:val="24"/>
          <w:szCs w:val="24"/>
          <w:rtl/>
        </w:rPr>
        <w:t>ی</w:t>
      </w:r>
      <w:r w:rsidRPr="002A7CEB">
        <w:rPr>
          <w:rFonts w:cs="B Nazanin" w:hint="eastAsia"/>
          <w:sz w:val="24"/>
          <w:szCs w:val="24"/>
          <w:rtl/>
        </w:rPr>
        <w:t>کسان</w:t>
      </w:r>
      <w:r w:rsidRPr="002A7CEB">
        <w:rPr>
          <w:rFonts w:cs="B Nazanin"/>
          <w:sz w:val="24"/>
          <w:szCs w:val="24"/>
          <w:rtl/>
        </w:rPr>
        <w:t xml:space="preserve"> است</w:t>
      </w:r>
      <w:r w:rsidR="00BD6B26">
        <w:rPr>
          <w:rFonts w:cs="B Nazanin" w:hint="cs"/>
          <w:sz w:val="24"/>
          <w:szCs w:val="24"/>
          <w:rtl/>
        </w:rPr>
        <w:t>.</w:t>
      </w:r>
    </w:p>
    <w:sectPr w:rsidR="00410496" w:rsidRPr="00BD6B26" w:rsidSect="0002077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6020EF" w14:textId="77777777" w:rsidR="0025162B" w:rsidRDefault="0025162B" w:rsidP="007C71D6">
      <w:pPr>
        <w:spacing w:after="0" w:line="240" w:lineRule="auto"/>
      </w:pPr>
      <w:r>
        <w:separator/>
      </w:r>
    </w:p>
  </w:endnote>
  <w:endnote w:type="continuationSeparator" w:id="0">
    <w:p w14:paraId="2DF61DCD" w14:textId="77777777" w:rsidR="0025162B" w:rsidRDefault="0025162B" w:rsidP="007C7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FBBCEA" w14:textId="77777777" w:rsidR="000B4C2E" w:rsidRDefault="000B4C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F619E3" w14:textId="77777777" w:rsidR="007107CE" w:rsidRDefault="007107CE" w:rsidP="00D01E2A">
    <w:pPr>
      <w:pStyle w:val="Footer"/>
      <w:tabs>
        <w:tab w:val="clear" w:pos="4680"/>
        <w:tab w:val="clear" w:pos="9360"/>
        <w:tab w:val="left" w:pos="6960"/>
      </w:tabs>
      <w:rPr>
        <w:rtl/>
      </w:rPr>
    </w:pPr>
  </w:p>
  <w:tbl>
    <w:tblPr>
      <w:tblStyle w:val="TableGrid"/>
      <w:tblW w:w="10965" w:type="dxa"/>
      <w:jc w:val="center"/>
      <w:tblLook w:val="04A0" w:firstRow="1" w:lastRow="0" w:firstColumn="1" w:lastColumn="0" w:noHBand="0" w:noVBand="1"/>
    </w:tblPr>
    <w:tblGrid>
      <w:gridCol w:w="5482"/>
      <w:gridCol w:w="5483"/>
    </w:tblGrid>
    <w:tr w:rsidR="00D01E2A" w14:paraId="35E0E9FD" w14:textId="77777777" w:rsidTr="0092045B">
      <w:trPr>
        <w:trHeight w:val="350"/>
        <w:jc w:val="center"/>
      </w:trPr>
      <w:tc>
        <w:tcPr>
          <w:tcW w:w="5482" w:type="dxa"/>
          <w:shd w:val="clear" w:color="auto" w:fill="F2F2F2" w:themeFill="background1" w:themeFillShade="F2"/>
          <w:vAlign w:val="center"/>
        </w:tcPr>
        <w:p w14:paraId="4A4BE91D" w14:textId="77777777" w:rsidR="00D01E2A" w:rsidRPr="00C238E4" w:rsidRDefault="00C238E4" w:rsidP="00C238E4">
          <w:pPr>
            <w:jc w:val="center"/>
            <w:rPr>
              <w:rFonts w:cs="B Nazanin"/>
              <w:b/>
              <w:bCs/>
              <w:sz w:val="20"/>
              <w:szCs w:val="20"/>
              <w:rtl/>
              <w:lang w:bidi="fa-IR"/>
            </w:rPr>
          </w:pPr>
          <w:r w:rsidRPr="00C238E4">
            <w:rPr>
              <w:rFonts w:cs="B Nazanin" w:hint="cs"/>
              <w:b/>
              <w:bCs/>
              <w:sz w:val="24"/>
              <w:szCs w:val="24"/>
              <w:rtl/>
              <w:lang w:bidi="fa-IR"/>
            </w:rPr>
            <w:t>خریدار</w:t>
          </w:r>
        </w:p>
      </w:tc>
      <w:tc>
        <w:tcPr>
          <w:tcW w:w="5483" w:type="dxa"/>
          <w:shd w:val="clear" w:color="auto" w:fill="F2F2F2" w:themeFill="background1" w:themeFillShade="F2"/>
          <w:vAlign w:val="center"/>
        </w:tcPr>
        <w:p w14:paraId="5D3ADA98" w14:textId="77777777" w:rsidR="00D01E2A" w:rsidRPr="00C238E4" w:rsidRDefault="00C238E4" w:rsidP="00C238E4">
          <w:pPr>
            <w:pStyle w:val="Footer"/>
            <w:tabs>
              <w:tab w:val="clear" w:pos="4680"/>
              <w:tab w:val="clear" w:pos="9360"/>
              <w:tab w:val="left" w:pos="1997"/>
            </w:tabs>
            <w:bidi/>
            <w:jc w:val="center"/>
            <w:rPr>
              <w:rFonts w:cs="B Nazanin"/>
              <w:b/>
              <w:bCs/>
              <w:sz w:val="24"/>
              <w:szCs w:val="24"/>
            </w:rPr>
          </w:pPr>
          <w:r w:rsidRPr="00C238E4">
            <w:rPr>
              <w:rFonts w:cs="B Nazanin" w:hint="cs"/>
              <w:b/>
              <w:bCs/>
              <w:sz w:val="24"/>
              <w:szCs w:val="24"/>
              <w:rtl/>
            </w:rPr>
            <w:t>فروشنده</w:t>
          </w:r>
        </w:p>
      </w:tc>
    </w:tr>
    <w:tr w:rsidR="00021026" w14:paraId="4DBFD11B" w14:textId="77777777" w:rsidTr="00D16DB3">
      <w:trPr>
        <w:trHeight w:val="1220"/>
        <w:jc w:val="center"/>
      </w:trPr>
      <w:tc>
        <w:tcPr>
          <w:tcW w:w="5482" w:type="dxa"/>
          <w:vAlign w:val="center"/>
        </w:tcPr>
        <w:p w14:paraId="107D508D" w14:textId="0D01B93B" w:rsidR="00926D66" w:rsidRDefault="00926D66" w:rsidP="00187EAA">
          <w:pPr>
            <w:pStyle w:val="Footer"/>
            <w:tabs>
              <w:tab w:val="clear" w:pos="4680"/>
              <w:tab w:val="clear" w:pos="9360"/>
              <w:tab w:val="left" w:pos="6795"/>
            </w:tabs>
            <w:bidi/>
            <w:spacing w:line="276" w:lineRule="auto"/>
            <w:rPr>
              <w:rFonts w:cs="B Nazanin"/>
              <w:b/>
              <w:bCs/>
              <w:sz w:val="20"/>
              <w:szCs w:val="20"/>
              <w:lang w:bidi="fa-IR"/>
            </w:rPr>
          </w:pPr>
          <w:r>
            <w:rPr>
              <w:rFonts w:cs="B Nazanin" w:hint="cs"/>
              <w:b/>
              <w:bCs/>
              <w:sz w:val="20"/>
              <w:szCs w:val="20"/>
              <w:rtl/>
            </w:rPr>
            <w:t>نام و نام خانوادگی :</w:t>
          </w:r>
          <w:r w:rsidR="00B85650">
            <w:rPr>
              <w:rFonts w:cs="B Nazanin"/>
              <w:b/>
              <w:bCs/>
              <w:sz w:val="20"/>
              <w:szCs w:val="20"/>
            </w:rPr>
            <w:t xml:space="preserve"> </w:t>
          </w:r>
          <w:r w:rsidR="00B85650">
            <w:rPr>
              <w:rFonts w:cs="B Nazanin" w:hint="cs"/>
              <w:b/>
              <w:bCs/>
              <w:sz w:val="20"/>
              <w:szCs w:val="20"/>
              <w:rtl/>
              <w:lang w:bidi="fa-IR"/>
            </w:rPr>
            <w:t xml:space="preserve"> </w:t>
          </w:r>
          <w:proofErr w:type="spellStart"/>
          <w:r w:rsidR="000558AC">
            <w:rPr>
              <w:rFonts w:cs="B Nazanin"/>
              <w:b/>
              <w:bCs/>
              <w:sz w:val="20"/>
              <w:szCs w:val="20"/>
              <w:lang w:bidi="fa-IR"/>
            </w:rPr>
            <w:t>Kharidar</w:t>
          </w:r>
          <w:proofErr w:type="spellEnd"/>
        </w:p>
        <w:p w14:paraId="3287E932" w14:textId="77777777" w:rsidR="00926D66" w:rsidRPr="00C238E4" w:rsidRDefault="00926D66" w:rsidP="008F3910">
          <w:pPr>
            <w:pStyle w:val="Footer"/>
            <w:tabs>
              <w:tab w:val="clear" w:pos="4680"/>
              <w:tab w:val="clear" w:pos="9360"/>
              <w:tab w:val="left" w:pos="6795"/>
            </w:tabs>
            <w:bidi/>
            <w:spacing w:line="276" w:lineRule="auto"/>
            <w:rPr>
              <w:rFonts w:cs="B Nazanin"/>
              <w:b/>
              <w:bCs/>
              <w:sz w:val="20"/>
              <w:szCs w:val="20"/>
              <w:rtl/>
            </w:rPr>
          </w:pPr>
          <w:r>
            <w:rPr>
              <w:rFonts w:cs="B Nazanin" w:hint="cs"/>
              <w:b/>
              <w:bCs/>
              <w:sz w:val="20"/>
              <w:szCs w:val="20"/>
              <w:rtl/>
            </w:rPr>
            <w:t>تاریخ و امضاء :</w:t>
          </w:r>
        </w:p>
        <w:p w14:paraId="2309F0F1" w14:textId="77777777" w:rsidR="00D01E2A" w:rsidRPr="00C238E4" w:rsidRDefault="00D01E2A" w:rsidP="00D16DB3">
          <w:pPr>
            <w:bidi/>
            <w:jc w:val="center"/>
            <w:rPr>
              <w:rFonts w:cs="B Nazanin"/>
              <w:b/>
              <w:bCs/>
              <w:sz w:val="20"/>
              <w:szCs w:val="20"/>
              <w:rtl/>
              <w:lang w:bidi="fa-IR"/>
            </w:rPr>
          </w:pPr>
        </w:p>
      </w:tc>
      <w:tc>
        <w:tcPr>
          <w:tcW w:w="5483" w:type="dxa"/>
          <w:vAlign w:val="center"/>
        </w:tcPr>
        <w:p w14:paraId="4F6D15DB" w14:textId="69C8EF94" w:rsidR="008F3910" w:rsidRDefault="008F3910" w:rsidP="008F3910">
          <w:pPr>
            <w:pStyle w:val="Footer"/>
            <w:tabs>
              <w:tab w:val="clear" w:pos="4680"/>
              <w:tab w:val="clear" w:pos="9360"/>
              <w:tab w:val="left" w:pos="6795"/>
            </w:tabs>
            <w:bidi/>
            <w:rPr>
              <w:rFonts w:cs="B Nazanin"/>
              <w:b/>
              <w:bCs/>
              <w:sz w:val="20"/>
              <w:szCs w:val="20"/>
              <w:rtl/>
            </w:rPr>
          </w:pPr>
          <w:r>
            <w:rPr>
              <w:rFonts w:cs="B Nazanin" w:hint="cs"/>
              <w:b/>
              <w:bCs/>
              <w:sz w:val="20"/>
              <w:szCs w:val="20"/>
              <w:rtl/>
            </w:rPr>
            <w:t>نام و نام خانوادگی :</w:t>
          </w:r>
          <w:r w:rsidR="0009003D">
            <w:rPr>
              <w:rFonts w:cs="B Nazanin"/>
              <w:b/>
              <w:bCs/>
              <w:sz w:val="20"/>
              <w:szCs w:val="20"/>
            </w:rPr>
            <w:t xml:space="preserve"> </w:t>
          </w:r>
          <w:proofErr w:type="spellStart"/>
          <w:r w:rsidR="00996F37">
            <w:rPr>
              <w:rFonts w:cs="B Nazanin"/>
              <w:b/>
              <w:bCs/>
              <w:sz w:val="20"/>
              <w:szCs w:val="20"/>
            </w:rPr>
            <w:t>FooterSeller</w:t>
          </w:r>
          <w:proofErr w:type="spellEnd"/>
          <w:r w:rsidR="00B85650">
            <w:rPr>
              <w:rFonts w:cs="B Nazanin"/>
              <w:b/>
              <w:bCs/>
              <w:sz w:val="20"/>
              <w:szCs w:val="20"/>
            </w:rPr>
            <w:t xml:space="preserve"> </w:t>
          </w:r>
        </w:p>
        <w:p w14:paraId="26EC5744" w14:textId="77777777" w:rsidR="008F3910" w:rsidRPr="00C238E4" w:rsidRDefault="008F3910" w:rsidP="008F3910">
          <w:pPr>
            <w:pStyle w:val="Footer"/>
            <w:tabs>
              <w:tab w:val="clear" w:pos="4680"/>
              <w:tab w:val="clear" w:pos="9360"/>
              <w:tab w:val="left" w:pos="6795"/>
            </w:tabs>
            <w:bidi/>
            <w:rPr>
              <w:rFonts w:cs="B Nazanin"/>
              <w:b/>
              <w:bCs/>
              <w:sz w:val="20"/>
              <w:szCs w:val="20"/>
              <w:rtl/>
            </w:rPr>
          </w:pPr>
          <w:r>
            <w:rPr>
              <w:rFonts w:cs="B Nazanin" w:hint="cs"/>
              <w:b/>
              <w:bCs/>
              <w:sz w:val="20"/>
              <w:szCs w:val="20"/>
              <w:rtl/>
            </w:rPr>
            <w:t>تاریخ و امضاء :</w:t>
          </w:r>
        </w:p>
        <w:p w14:paraId="53DC83F9" w14:textId="77777777" w:rsidR="00D01E2A" w:rsidRPr="00C238E4" w:rsidRDefault="00D01E2A" w:rsidP="00D16DB3">
          <w:pPr>
            <w:pStyle w:val="Footer"/>
            <w:tabs>
              <w:tab w:val="clear" w:pos="4680"/>
              <w:tab w:val="clear" w:pos="9360"/>
              <w:tab w:val="left" w:pos="6795"/>
            </w:tabs>
            <w:bidi/>
            <w:jc w:val="center"/>
            <w:rPr>
              <w:rFonts w:cs="B Nazanin"/>
              <w:b/>
              <w:bCs/>
              <w:sz w:val="20"/>
              <w:szCs w:val="20"/>
            </w:rPr>
          </w:pPr>
        </w:p>
      </w:tc>
    </w:tr>
  </w:tbl>
  <w:p w14:paraId="52C5D6FE" w14:textId="77777777" w:rsidR="007107CE" w:rsidRDefault="007107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EFB213" w14:textId="77777777" w:rsidR="000B4C2E" w:rsidRDefault="000B4C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9C8004" w14:textId="77777777" w:rsidR="0025162B" w:rsidRDefault="0025162B" w:rsidP="007C71D6">
      <w:pPr>
        <w:spacing w:after="0" w:line="240" w:lineRule="auto"/>
      </w:pPr>
      <w:r>
        <w:separator/>
      </w:r>
    </w:p>
  </w:footnote>
  <w:footnote w:type="continuationSeparator" w:id="0">
    <w:p w14:paraId="57D2CAF1" w14:textId="77777777" w:rsidR="0025162B" w:rsidRDefault="0025162B" w:rsidP="007C71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C5B415" w14:textId="77777777" w:rsidR="000B4C2E" w:rsidRDefault="000B4C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975" w:type="dxa"/>
      <w:jc w:val="center"/>
      <w:tblLook w:val="04A0" w:firstRow="1" w:lastRow="0" w:firstColumn="1" w:lastColumn="0" w:noHBand="0" w:noVBand="1"/>
    </w:tblPr>
    <w:tblGrid>
      <w:gridCol w:w="2785"/>
      <w:gridCol w:w="5310"/>
      <w:gridCol w:w="2880"/>
    </w:tblGrid>
    <w:tr w:rsidR="0083656C" w:rsidRPr="007C71D6" w14:paraId="3BF19272" w14:textId="77777777" w:rsidTr="004127B8">
      <w:trPr>
        <w:trHeight w:val="1250"/>
        <w:jc w:val="center"/>
      </w:trPr>
      <w:tc>
        <w:tcPr>
          <w:tcW w:w="2785" w:type="dxa"/>
          <w:vAlign w:val="center"/>
        </w:tcPr>
        <w:p w14:paraId="51E20A40" w14:textId="3694A5F4" w:rsidR="006918E4" w:rsidRPr="006918E4" w:rsidRDefault="006918E4" w:rsidP="006918E4">
          <w:pPr>
            <w:pStyle w:val="Header"/>
            <w:bidi/>
            <w:rPr>
              <w:rFonts w:cs="B Nazanin"/>
              <w:sz w:val="24"/>
              <w:szCs w:val="24"/>
              <w:lang w:bidi="fa-IR"/>
            </w:rPr>
          </w:pPr>
          <w:r w:rsidRPr="006918E4">
            <w:rPr>
              <w:rFonts w:cs="B Nazanin"/>
              <w:sz w:val="24"/>
              <w:szCs w:val="24"/>
              <w:rtl/>
            </w:rPr>
            <w:t>شماره پذ</w:t>
          </w:r>
          <w:r w:rsidRPr="006918E4">
            <w:rPr>
              <w:rFonts w:cs="B Nazanin" w:hint="cs"/>
              <w:sz w:val="24"/>
              <w:szCs w:val="24"/>
              <w:rtl/>
            </w:rPr>
            <w:t>ی</w:t>
          </w:r>
          <w:r w:rsidRPr="006918E4">
            <w:rPr>
              <w:rFonts w:cs="B Nazanin" w:hint="eastAsia"/>
              <w:sz w:val="24"/>
              <w:szCs w:val="24"/>
              <w:rtl/>
            </w:rPr>
            <w:t>رش</w:t>
          </w:r>
          <w:r w:rsidRPr="006918E4">
            <w:rPr>
              <w:rFonts w:cs="B Nazanin"/>
              <w:sz w:val="24"/>
              <w:szCs w:val="24"/>
            </w:rPr>
            <w:t xml:space="preserve"> </w:t>
          </w:r>
          <w:r w:rsidR="00B85650">
            <w:rPr>
              <w:rFonts w:cs="B Nazanin" w:hint="cs"/>
              <w:sz w:val="24"/>
              <w:szCs w:val="24"/>
              <w:rtl/>
            </w:rPr>
            <w:t xml:space="preserve">: </w:t>
          </w:r>
          <w:proofErr w:type="spellStart"/>
          <w:r w:rsidR="00B85650">
            <w:rPr>
              <w:rFonts w:cs="B Nazanin"/>
              <w:sz w:val="24"/>
              <w:szCs w:val="24"/>
            </w:rPr>
            <w:t>PazNo</w:t>
          </w:r>
          <w:proofErr w:type="spellEnd"/>
        </w:p>
        <w:p w14:paraId="67B0248C" w14:textId="2CDD0850" w:rsidR="0083656C" w:rsidRPr="006918E4" w:rsidRDefault="006918E4" w:rsidP="002F1C79">
          <w:pPr>
            <w:pStyle w:val="Header"/>
            <w:bidi/>
            <w:rPr>
              <w:rFonts w:cs="B Nazanin"/>
              <w:sz w:val="24"/>
              <w:szCs w:val="24"/>
              <w:rtl/>
            </w:rPr>
          </w:pPr>
          <w:r w:rsidRPr="006918E4">
            <w:rPr>
              <w:rFonts w:cs="B Nazanin" w:hint="eastAsia"/>
              <w:sz w:val="24"/>
              <w:szCs w:val="24"/>
              <w:rtl/>
            </w:rPr>
            <w:t>تار</w:t>
          </w:r>
          <w:r w:rsidRPr="006918E4">
            <w:rPr>
              <w:rFonts w:cs="B Nazanin" w:hint="cs"/>
              <w:sz w:val="24"/>
              <w:szCs w:val="24"/>
              <w:rtl/>
            </w:rPr>
            <w:t>ی</w:t>
          </w:r>
          <w:r w:rsidRPr="006918E4">
            <w:rPr>
              <w:rFonts w:cs="B Nazanin" w:hint="eastAsia"/>
              <w:sz w:val="24"/>
              <w:szCs w:val="24"/>
              <w:rtl/>
            </w:rPr>
            <w:t>خ</w:t>
          </w:r>
          <w:proofErr w:type="spellStart"/>
          <w:r w:rsidR="00B85650">
            <w:rPr>
              <w:rFonts w:cs="B Nazanin"/>
              <w:sz w:val="24"/>
              <w:szCs w:val="24"/>
              <w:lang w:bidi="fa-IR"/>
            </w:rPr>
            <w:t>frDate</w:t>
          </w:r>
          <w:proofErr w:type="spellEnd"/>
          <w:r w:rsidRPr="006918E4">
            <w:rPr>
              <w:rFonts w:cs="B Nazanin"/>
              <w:sz w:val="24"/>
              <w:szCs w:val="24"/>
            </w:rPr>
            <w:t xml:space="preserve"> :</w:t>
          </w:r>
          <w:r w:rsidR="00B85650">
            <w:rPr>
              <w:rFonts w:cs="B Nazanin"/>
              <w:sz w:val="24"/>
              <w:szCs w:val="24"/>
            </w:rPr>
            <w:t xml:space="preserve"> </w:t>
          </w:r>
        </w:p>
      </w:tc>
      <w:tc>
        <w:tcPr>
          <w:tcW w:w="5310" w:type="dxa"/>
          <w:vAlign w:val="center"/>
        </w:tcPr>
        <w:p w14:paraId="6B76ECE4" w14:textId="77777777" w:rsidR="0083656C" w:rsidRPr="004127B8" w:rsidRDefault="004127B8" w:rsidP="007C71D6">
          <w:pPr>
            <w:pStyle w:val="Header"/>
            <w:jc w:val="center"/>
            <w:rPr>
              <w:rFonts w:cs="B Nazanin"/>
              <w:sz w:val="44"/>
              <w:szCs w:val="44"/>
            </w:rPr>
          </w:pPr>
          <w:r w:rsidRPr="004127B8">
            <w:rPr>
              <w:rFonts w:cs="B Nazanin" w:hint="cs"/>
              <w:b/>
              <w:bCs/>
              <w:sz w:val="44"/>
              <w:szCs w:val="44"/>
              <w:rtl/>
            </w:rPr>
            <w:t>فرم بیع نامه</w:t>
          </w:r>
          <w:r w:rsidR="0083656C" w:rsidRPr="004127B8">
            <w:rPr>
              <w:rFonts w:cs="B Nazanin" w:hint="cs"/>
              <w:b/>
              <w:bCs/>
              <w:sz w:val="44"/>
              <w:szCs w:val="44"/>
              <w:rtl/>
            </w:rPr>
            <w:t xml:space="preserve"> </w:t>
          </w:r>
        </w:p>
      </w:tc>
      <w:tc>
        <w:tcPr>
          <w:tcW w:w="2880" w:type="dxa"/>
          <w:vAlign w:val="center"/>
        </w:tcPr>
        <w:p w14:paraId="4C6AE575" w14:textId="77777777" w:rsidR="0083656C" w:rsidRPr="007C71D6" w:rsidRDefault="0083656C" w:rsidP="007870E7">
          <w:pPr>
            <w:pStyle w:val="Header"/>
            <w:jc w:val="center"/>
            <w:rPr>
              <w:rFonts w:cs="B Nazanin"/>
            </w:rPr>
          </w:pPr>
          <w:r>
            <w:object w:dxaOrig="15883" w:dyaOrig="7529" w14:anchorId="26B83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08pt;height:48pt">
                <v:imagedata r:id="rId1" o:title=""/>
              </v:shape>
              <o:OLEObject Type="Embed" ProgID="PBrush" ShapeID="_x0000_i1025" DrawAspect="Content" ObjectID="_1813134661" r:id="rId2"/>
            </w:object>
          </w:r>
        </w:p>
      </w:tc>
    </w:tr>
  </w:tbl>
  <w:p w14:paraId="3D8BEA31" w14:textId="77777777" w:rsidR="007C71D6" w:rsidRPr="007C71D6" w:rsidRDefault="007C71D6">
    <w:pPr>
      <w:pStyle w:val="Header"/>
      <w:rPr>
        <w:rFonts w:cs="B Nazani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3DB423" w14:textId="77777777" w:rsidR="000B4C2E" w:rsidRDefault="000B4C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7314B"/>
    <w:multiLevelType w:val="hybridMultilevel"/>
    <w:tmpl w:val="95C64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3417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AAE"/>
    <w:rsid w:val="00004EA6"/>
    <w:rsid w:val="00005374"/>
    <w:rsid w:val="0000784F"/>
    <w:rsid w:val="00015B26"/>
    <w:rsid w:val="000178FD"/>
    <w:rsid w:val="0002077E"/>
    <w:rsid w:val="00021026"/>
    <w:rsid w:val="00022178"/>
    <w:rsid w:val="000227AF"/>
    <w:rsid w:val="0003776C"/>
    <w:rsid w:val="0004115C"/>
    <w:rsid w:val="000558AC"/>
    <w:rsid w:val="00056AEC"/>
    <w:rsid w:val="000571A3"/>
    <w:rsid w:val="00057FB9"/>
    <w:rsid w:val="00061620"/>
    <w:rsid w:val="00062E02"/>
    <w:rsid w:val="000643DB"/>
    <w:rsid w:val="00075894"/>
    <w:rsid w:val="000833CC"/>
    <w:rsid w:val="000842A5"/>
    <w:rsid w:val="0009003D"/>
    <w:rsid w:val="00094A43"/>
    <w:rsid w:val="00095F06"/>
    <w:rsid w:val="000A0BED"/>
    <w:rsid w:val="000B4C2E"/>
    <w:rsid w:val="000B4EC5"/>
    <w:rsid w:val="000B541B"/>
    <w:rsid w:val="000C52FD"/>
    <w:rsid w:val="000D2AAA"/>
    <w:rsid w:val="000D4769"/>
    <w:rsid w:val="000D5350"/>
    <w:rsid w:val="000D6A66"/>
    <w:rsid w:val="000F3832"/>
    <w:rsid w:val="000F4387"/>
    <w:rsid w:val="000F7EA5"/>
    <w:rsid w:val="001057C0"/>
    <w:rsid w:val="00107CA3"/>
    <w:rsid w:val="0011265E"/>
    <w:rsid w:val="00112A3E"/>
    <w:rsid w:val="001142A4"/>
    <w:rsid w:val="00115D71"/>
    <w:rsid w:val="00117FAF"/>
    <w:rsid w:val="00123561"/>
    <w:rsid w:val="0013145F"/>
    <w:rsid w:val="00135187"/>
    <w:rsid w:val="0013558E"/>
    <w:rsid w:val="00140C9C"/>
    <w:rsid w:val="00143919"/>
    <w:rsid w:val="001477BB"/>
    <w:rsid w:val="001477F1"/>
    <w:rsid w:val="00147A7E"/>
    <w:rsid w:val="0015249F"/>
    <w:rsid w:val="00161874"/>
    <w:rsid w:val="00164B27"/>
    <w:rsid w:val="00165681"/>
    <w:rsid w:val="0017522D"/>
    <w:rsid w:val="001779D1"/>
    <w:rsid w:val="00180C64"/>
    <w:rsid w:val="00187136"/>
    <w:rsid w:val="00187EAA"/>
    <w:rsid w:val="001949FD"/>
    <w:rsid w:val="001A56FC"/>
    <w:rsid w:val="001A7A14"/>
    <w:rsid w:val="001B1D1D"/>
    <w:rsid w:val="001B4E6A"/>
    <w:rsid w:val="001B6372"/>
    <w:rsid w:val="001C2012"/>
    <w:rsid w:val="001D2E97"/>
    <w:rsid w:val="001D4272"/>
    <w:rsid w:val="001D4B0C"/>
    <w:rsid w:val="001E32C3"/>
    <w:rsid w:val="001E4A41"/>
    <w:rsid w:val="001E54A2"/>
    <w:rsid w:val="001F0220"/>
    <w:rsid w:val="001F256F"/>
    <w:rsid w:val="00200547"/>
    <w:rsid w:val="002022BE"/>
    <w:rsid w:val="00203CA1"/>
    <w:rsid w:val="00225B87"/>
    <w:rsid w:val="00226720"/>
    <w:rsid w:val="00237F40"/>
    <w:rsid w:val="00240060"/>
    <w:rsid w:val="00244C25"/>
    <w:rsid w:val="0025162B"/>
    <w:rsid w:val="0025188E"/>
    <w:rsid w:val="00252470"/>
    <w:rsid w:val="00252572"/>
    <w:rsid w:val="002567A6"/>
    <w:rsid w:val="002655E2"/>
    <w:rsid w:val="00266D8D"/>
    <w:rsid w:val="00267F5B"/>
    <w:rsid w:val="0027287F"/>
    <w:rsid w:val="0027502F"/>
    <w:rsid w:val="00275BD4"/>
    <w:rsid w:val="00284D44"/>
    <w:rsid w:val="00293A16"/>
    <w:rsid w:val="002941A9"/>
    <w:rsid w:val="00294C76"/>
    <w:rsid w:val="002A0004"/>
    <w:rsid w:val="002A1883"/>
    <w:rsid w:val="002A4450"/>
    <w:rsid w:val="002A4601"/>
    <w:rsid w:val="002A54EE"/>
    <w:rsid w:val="002A56F4"/>
    <w:rsid w:val="002B1365"/>
    <w:rsid w:val="002B14FB"/>
    <w:rsid w:val="002B21AA"/>
    <w:rsid w:val="002B5810"/>
    <w:rsid w:val="002B6197"/>
    <w:rsid w:val="002B7F77"/>
    <w:rsid w:val="002C3916"/>
    <w:rsid w:val="002C3BA2"/>
    <w:rsid w:val="002C3C25"/>
    <w:rsid w:val="002C5EE7"/>
    <w:rsid w:val="002C6140"/>
    <w:rsid w:val="002C7104"/>
    <w:rsid w:val="002D62FE"/>
    <w:rsid w:val="002D6A00"/>
    <w:rsid w:val="002D7DB9"/>
    <w:rsid w:val="002E6997"/>
    <w:rsid w:val="002E7604"/>
    <w:rsid w:val="002E7EE1"/>
    <w:rsid w:val="002F1C79"/>
    <w:rsid w:val="002F336A"/>
    <w:rsid w:val="002F588C"/>
    <w:rsid w:val="00301BF0"/>
    <w:rsid w:val="00302877"/>
    <w:rsid w:val="003044AB"/>
    <w:rsid w:val="003063F2"/>
    <w:rsid w:val="003072B7"/>
    <w:rsid w:val="00307491"/>
    <w:rsid w:val="00312094"/>
    <w:rsid w:val="00312799"/>
    <w:rsid w:val="00326D64"/>
    <w:rsid w:val="00330DFC"/>
    <w:rsid w:val="003355B6"/>
    <w:rsid w:val="003466E6"/>
    <w:rsid w:val="003521DE"/>
    <w:rsid w:val="00354007"/>
    <w:rsid w:val="003630F0"/>
    <w:rsid w:val="0036755A"/>
    <w:rsid w:val="00367F2B"/>
    <w:rsid w:val="003731B0"/>
    <w:rsid w:val="003741C7"/>
    <w:rsid w:val="00374F62"/>
    <w:rsid w:val="00390C84"/>
    <w:rsid w:val="0039111A"/>
    <w:rsid w:val="00394A85"/>
    <w:rsid w:val="00394EFE"/>
    <w:rsid w:val="00396315"/>
    <w:rsid w:val="003A047B"/>
    <w:rsid w:val="003A4DD5"/>
    <w:rsid w:val="003A6334"/>
    <w:rsid w:val="003A6BFA"/>
    <w:rsid w:val="003B32EF"/>
    <w:rsid w:val="003C023A"/>
    <w:rsid w:val="003E4339"/>
    <w:rsid w:val="003E460F"/>
    <w:rsid w:val="003E6790"/>
    <w:rsid w:val="003E697B"/>
    <w:rsid w:val="003F1CF8"/>
    <w:rsid w:val="003F3871"/>
    <w:rsid w:val="003F525A"/>
    <w:rsid w:val="00402BC1"/>
    <w:rsid w:val="00407883"/>
    <w:rsid w:val="00410496"/>
    <w:rsid w:val="004127B8"/>
    <w:rsid w:val="00414A35"/>
    <w:rsid w:val="00416AAA"/>
    <w:rsid w:val="00423851"/>
    <w:rsid w:val="00430EA0"/>
    <w:rsid w:val="0043208D"/>
    <w:rsid w:val="00440F84"/>
    <w:rsid w:val="0044314E"/>
    <w:rsid w:val="004434F2"/>
    <w:rsid w:val="00446315"/>
    <w:rsid w:val="00446435"/>
    <w:rsid w:val="00451462"/>
    <w:rsid w:val="004530F5"/>
    <w:rsid w:val="00460E8C"/>
    <w:rsid w:val="0047115D"/>
    <w:rsid w:val="00476BDA"/>
    <w:rsid w:val="00482DEA"/>
    <w:rsid w:val="00484891"/>
    <w:rsid w:val="00485F57"/>
    <w:rsid w:val="004906BB"/>
    <w:rsid w:val="00490C7F"/>
    <w:rsid w:val="00491A9D"/>
    <w:rsid w:val="0049390D"/>
    <w:rsid w:val="004B150E"/>
    <w:rsid w:val="004B435A"/>
    <w:rsid w:val="004B6169"/>
    <w:rsid w:val="004B6918"/>
    <w:rsid w:val="004C7509"/>
    <w:rsid w:val="004D5B07"/>
    <w:rsid w:val="004E62B5"/>
    <w:rsid w:val="004F1360"/>
    <w:rsid w:val="004F327A"/>
    <w:rsid w:val="004F5796"/>
    <w:rsid w:val="005004BD"/>
    <w:rsid w:val="005015C8"/>
    <w:rsid w:val="00504FA0"/>
    <w:rsid w:val="005052CD"/>
    <w:rsid w:val="0050605E"/>
    <w:rsid w:val="00510C1F"/>
    <w:rsid w:val="00511C6B"/>
    <w:rsid w:val="0051215F"/>
    <w:rsid w:val="00512FB2"/>
    <w:rsid w:val="00514AF6"/>
    <w:rsid w:val="00527E4C"/>
    <w:rsid w:val="00537DD0"/>
    <w:rsid w:val="0054100E"/>
    <w:rsid w:val="00544DD2"/>
    <w:rsid w:val="00547D1D"/>
    <w:rsid w:val="00551A3A"/>
    <w:rsid w:val="00555F45"/>
    <w:rsid w:val="00560FB1"/>
    <w:rsid w:val="00566907"/>
    <w:rsid w:val="0057588C"/>
    <w:rsid w:val="00577F94"/>
    <w:rsid w:val="00593543"/>
    <w:rsid w:val="005A4532"/>
    <w:rsid w:val="005A463C"/>
    <w:rsid w:val="005A559C"/>
    <w:rsid w:val="005B0B61"/>
    <w:rsid w:val="005B14CB"/>
    <w:rsid w:val="005B1E5B"/>
    <w:rsid w:val="005B4520"/>
    <w:rsid w:val="005B6C12"/>
    <w:rsid w:val="005B6CFA"/>
    <w:rsid w:val="005B7903"/>
    <w:rsid w:val="005C1734"/>
    <w:rsid w:val="005C36E3"/>
    <w:rsid w:val="005C3C61"/>
    <w:rsid w:val="005C79CD"/>
    <w:rsid w:val="005D0F17"/>
    <w:rsid w:val="005D52BF"/>
    <w:rsid w:val="005E3DC4"/>
    <w:rsid w:val="005E6FB5"/>
    <w:rsid w:val="005F1D0A"/>
    <w:rsid w:val="005F1F71"/>
    <w:rsid w:val="005F1FA6"/>
    <w:rsid w:val="005F4A93"/>
    <w:rsid w:val="006016D9"/>
    <w:rsid w:val="00602F29"/>
    <w:rsid w:val="00603DA5"/>
    <w:rsid w:val="0060620F"/>
    <w:rsid w:val="00614B9A"/>
    <w:rsid w:val="00620540"/>
    <w:rsid w:val="0062110E"/>
    <w:rsid w:val="006256B9"/>
    <w:rsid w:val="00625A43"/>
    <w:rsid w:val="00625FC9"/>
    <w:rsid w:val="0063303D"/>
    <w:rsid w:val="00642679"/>
    <w:rsid w:val="00645C9B"/>
    <w:rsid w:val="006466B1"/>
    <w:rsid w:val="00646D64"/>
    <w:rsid w:val="00651D98"/>
    <w:rsid w:val="006552CB"/>
    <w:rsid w:val="006556B1"/>
    <w:rsid w:val="00657D28"/>
    <w:rsid w:val="00662C8F"/>
    <w:rsid w:val="00663737"/>
    <w:rsid w:val="0066469C"/>
    <w:rsid w:val="00664AC5"/>
    <w:rsid w:val="0066629C"/>
    <w:rsid w:val="00667F78"/>
    <w:rsid w:val="0067657A"/>
    <w:rsid w:val="00680D46"/>
    <w:rsid w:val="00682A96"/>
    <w:rsid w:val="006844F7"/>
    <w:rsid w:val="006918E4"/>
    <w:rsid w:val="0069733A"/>
    <w:rsid w:val="006A0D80"/>
    <w:rsid w:val="006A12F7"/>
    <w:rsid w:val="006B1342"/>
    <w:rsid w:val="006B1B4D"/>
    <w:rsid w:val="006C0054"/>
    <w:rsid w:val="006C0CF1"/>
    <w:rsid w:val="006C0F89"/>
    <w:rsid w:val="006C3829"/>
    <w:rsid w:val="006C591C"/>
    <w:rsid w:val="006D199E"/>
    <w:rsid w:val="006E0F1E"/>
    <w:rsid w:val="006E7574"/>
    <w:rsid w:val="006F2CF3"/>
    <w:rsid w:val="006F32D2"/>
    <w:rsid w:val="00702C32"/>
    <w:rsid w:val="007070C7"/>
    <w:rsid w:val="00707477"/>
    <w:rsid w:val="007107CE"/>
    <w:rsid w:val="007112F7"/>
    <w:rsid w:val="0071642B"/>
    <w:rsid w:val="00717A37"/>
    <w:rsid w:val="00717CC7"/>
    <w:rsid w:val="00723B76"/>
    <w:rsid w:val="00724EA2"/>
    <w:rsid w:val="0074442B"/>
    <w:rsid w:val="007473E3"/>
    <w:rsid w:val="00751B6C"/>
    <w:rsid w:val="00751DA3"/>
    <w:rsid w:val="00753909"/>
    <w:rsid w:val="00753F74"/>
    <w:rsid w:val="00754F91"/>
    <w:rsid w:val="007576D9"/>
    <w:rsid w:val="00763DFC"/>
    <w:rsid w:val="007751D5"/>
    <w:rsid w:val="0078297C"/>
    <w:rsid w:val="00785404"/>
    <w:rsid w:val="007870E7"/>
    <w:rsid w:val="00787643"/>
    <w:rsid w:val="007910C2"/>
    <w:rsid w:val="00797D1E"/>
    <w:rsid w:val="007A0037"/>
    <w:rsid w:val="007A5D0E"/>
    <w:rsid w:val="007B1B42"/>
    <w:rsid w:val="007B632B"/>
    <w:rsid w:val="007C3AC5"/>
    <w:rsid w:val="007C4835"/>
    <w:rsid w:val="007C5D40"/>
    <w:rsid w:val="007C71D6"/>
    <w:rsid w:val="007D2030"/>
    <w:rsid w:val="007D50E1"/>
    <w:rsid w:val="007D7EC0"/>
    <w:rsid w:val="007E635C"/>
    <w:rsid w:val="007F07F8"/>
    <w:rsid w:val="007F61F1"/>
    <w:rsid w:val="007F6E38"/>
    <w:rsid w:val="007F71D6"/>
    <w:rsid w:val="007F75DA"/>
    <w:rsid w:val="007F77AE"/>
    <w:rsid w:val="00802B9B"/>
    <w:rsid w:val="00812F3C"/>
    <w:rsid w:val="008131A7"/>
    <w:rsid w:val="00815B6A"/>
    <w:rsid w:val="00820D62"/>
    <w:rsid w:val="008215EE"/>
    <w:rsid w:val="00821E92"/>
    <w:rsid w:val="00822298"/>
    <w:rsid w:val="0082354B"/>
    <w:rsid w:val="00827E1D"/>
    <w:rsid w:val="00832CD4"/>
    <w:rsid w:val="00835AB1"/>
    <w:rsid w:val="0083656C"/>
    <w:rsid w:val="008401DD"/>
    <w:rsid w:val="00842ECD"/>
    <w:rsid w:val="00847176"/>
    <w:rsid w:val="00860C84"/>
    <w:rsid w:val="008629D4"/>
    <w:rsid w:val="00862FB3"/>
    <w:rsid w:val="00864490"/>
    <w:rsid w:val="00865F37"/>
    <w:rsid w:val="00866172"/>
    <w:rsid w:val="00892D9B"/>
    <w:rsid w:val="00893933"/>
    <w:rsid w:val="00894758"/>
    <w:rsid w:val="008A4FC0"/>
    <w:rsid w:val="008A6CCE"/>
    <w:rsid w:val="008B2AD2"/>
    <w:rsid w:val="008B344B"/>
    <w:rsid w:val="008E17C0"/>
    <w:rsid w:val="008E1E01"/>
    <w:rsid w:val="008E4947"/>
    <w:rsid w:val="008E4B84"/>
    <w:rsid w:val="008E6875"/>
    <w:rsid w:val="008F3910"/>
    <w:rsid w:val="008F6A01"/>
    <w:rsid w:val="00903743"/>
    <w:rsid w:val="009043DB"/>
    <w:rsid w:val="009061D4"/>
    <w:rsid w:val="009111BC"/>
    <w:rsid w:val="0092045B"/>
    <w:rsid w:val="00922CDB"/>
    <w:rsid w:val="009241F6"/>
    <w:rsid w:val="00924545"/>
    <w:rsid w:val="00925095"/>
    <w:rsid w:val="00926D66"/>
    <w:rsid w:val="00931EB8"/>
    <w:rsid w:val="00940058"/>
    <w:rsid w:val="009459A5"/>
    <w:rsid w:val="00950BAB"/>
    <w:rsid w:val="009542A6"/>
    <w:rsid w:val="00955509"/>
    <w:rsid w:val="009574EC"/>
    <w:rsid w:val="00957894"/>
    <w:rsid w:val="009631A2"/>
    <w:rsid w:val="009661CF"/>
    <w:rsid w:val="009666D2"/>
    <w:rsid w:val="00972581"/>
    <w:rsid w:val="0098158B"/>
    <w:rsid w:val="00982C29"/>
    <w:rsid w:val="0099358B"/>
    <w:rsid w:val="009957A6"/>
    <w:rsid w:val="00996F37"/>
    <w:rsid w:val="009A7C2C"/>
    <w:rsid w:val="009B0A99"/>
    <w:rsid w:val="009B123F"/>
    <w:rsid w:val="009D0880"/>
    <w:rsid w:val="009D44CF"/>
    <w:rsid w:val="009E2A4A"/>
    <w:rsid w:val="009F115C"/>
    <w:rsid w:val="009F28D2"/>
    <w:rsid w:val="00A1098A"/>
    <w:rsid w:val="00A11C2B"/>
    <w:rsid w:val="00A12DF3"/>
    <w:rsid w:val="00A12E4C"/>
    <w:rsid w:val="00A25BE5"/>
    <w:rsid w:val="00A3528E"/>
    <w:rsid w:val="00A36752"/>
    <w:rsid w:val="00A3748C"/>
    <w:rsid w:val="00A377F0"/>
    <w:rsid w:val="00A461F7"/>
    <w:rsid w:val="00A50762"/>
    <w:rsid w:val="00A52C46"/>
    <w:rsid w:val="00A576B6"/>
    <w:rsid w:val="00A60ACF"/>
    <w:rsid w:val="00A7180F"/>
    <w:rsid w:val="00A72985"/>
    <w:rsid w:val="00A77182"/>
    <w:rsid w:val="00A8048F"/>
    <w:rsid w:val="00A818CF"/>
    <w:rsid w:val="00A94607"/>
    <w:rsid w:val="00A96B07"/>
    <w:rsid w:val="00AA026E"/>
    <w:rsid w:val="00AA2344"/>
    <w:rsid w:val="00AA5FEE"/>
    <w:rsid w:val="00AB027A"/>
    <w:rsid w:val="00AB4B3B"/>
    <w:rsid w:val="00AB508B"/>
    <w:rsid w:val="00AC2567"/>
    <w:rsid w:val="00AC2EBB"/>
    <w:rsid w:val="00AC5D8C"/>
    <w:rsid w:val="00AD097F"/>
    <w:rsid w:val="00AD1897"/>
    <w:rsid w:val="00AD336A"/>
    <w:rsid w:val="00AE2274"/>
    <w:rsid w:val="00AE60E6"/>
    <w:rsid w:val="00AE7B79"/>
    <w:rsid w:val="00AF1716"/>
    <w:rsid w:val="00B0001C"/>
    <w:rsid w:val="00B0229B"/>
    <w:rsid w:val="00B0283B"/>
    <w:rsid w:val="00B02FC7"/>
    <w:rsid w:val="00B076E3"/>
    <w:rsid w:val="00B113ED"/>
    <w:rsid w:val="00B1737C"/>
    <w:rsid w:val="00B20AB4"/>
    <w:rsid w:val="00B2264C"/>
    <w:rsid w:val="00B22698"/>
    <w:rsid w:val="00B229FB"/>
    <w:rsid w:val="00B22A86"/>
    <w:rsid w:val="00B33CCE"/>
    <w:rsid w:val="00B36611"/>
    <w:rsid w:val="00B36747"/>
    <w:rsid w:val="00B437D1"/>
    <w:rsid w:val="00B52BC5"/>
    <w:rsid w:val="00B532DB"/>
    <w:rsid w:val="00B56EE8"/>
    <w:rsid w:val="00B60E65"/>
    <w:rsid w:val="00B635AC"/>
    <w:rsid w:val="00B64A4B"/>
    <w:rsid w:val="00B708A5"/>
    <w:rsid w:val="00B72B03"/>
    <w:rsid w:val="00B817B9"/>
    <w:rsid w:val="00B82FDD"/>
    <w:rsid w:val="00B83848"/>
    <w:rsid w:val="00B85650"/>
    <w:rsid w:val="00B9451E"/>
    <w:rsid w:val="00B9517A"/>
    <w:rsid w:val="00B95CFE"/>
    <w:rsid w:val="00B96527"/>
    <w:rsid w:val="00B97A5E"/>
    <w:rsid w:val="00BA2399"/>
    <w:rsid w:val="00BA41D1"/>
    <w:rsid w:val="00BA6FF4"/>
    <w:rsid w:val="00BA7D9F"/>
    <w:rsid w:val="00BB20FF"/>
    <w:rsid w:val="00BB7534"/>
    <w:rsid w:val="00BC548D"/>
    <w:rsid w:val="00BD27DB"/>
    <w:rsid w:val="00BD3D6A"/>
    <w:rsid w:val="00BD52E8"/>
    <w:rsid w:val="00BD6703"/>
    <w:rsid w:val="00BD6B26"/>
    <w:rsid w:val="00BD6DDE"/>
    <w:rsid w:val="00BE0670"/>
    <w:rsid w:val="00BE3BCB"/>
    <w:rsid w:val="00BE456F"/>
    <w:rsid w:val="00BE6132"/>
    <w:rsid w:val="00BF1798"/>
    <w:rsid w:val="00BF1D6B"/>
    <w:rsid w:val="00BF37F7"/>
    <w:rsid w:val="00BF595F"/>
    <w:rsid w:val="00C00856"/>
    <w:rsid w:val="00C10790"/>
    <w:rsid w:val="00C14064"/>
    <w:rsid w:val="00C215B3"/>
    <w:rsid w:val="00C21816"/>
    <w:rsid w:val="00C238E4"/>
    <w:rsid w:val="00C26139"/>
    <w:rsid w:val="00C27442"/>
    <w:rsid w:val="00C31263"/>
    <w:rsid w:val="00C33A9C"/>
    <w:rsid w:val="00C36EB9"/>
    <w:rsid w:val="00C3777B"/>
    <w:rsid w:val="00C558D6"/>
    <w:rsid w:val="00C6309B"/>
    <w:rsid w:val="00C71263"/>
    <w:rsid w:val="00C76974"/>
    <w:rsid w:val="00C874F5"/>
    <w:rsid w:val="00C9192B"/>
    <w:rsid w:val="00C92638"/>
    <w:rsid w:val="00C95056"/>
    <w:rsid w:val="00CA7920"/>
    <w:rsid w:val="00CB2A9D"/>
    <w:rsid w:val="00CB3B0E"/>
    <w:rsid w:val="00CC050F"/>
    <w:rsid w:val="00CC2009"/>
    <w:rsid w:val="00CC4A12"/>
    <w:rsid w:val="00CC784D"/>
    <w:rsid w:val="00CD0825"/>
    <w:rsid w:val="00CD575A"/>
    <w:rsid w:val="00CE7470"/>
    <w:rsid w:val="00CF138B"/>
    <w:rsid w:val="00CF77BC"/>
    <w:rsid w:val="00D015AE"/>
    <w:rsid w:val="00D01E2A"/>
    <w:rsid w:val="00D030BD"/>
    <w:rsid w:val="00D10AAE"/>
    <w:rsid w:val="00D11E8A"/>
    <w:rsid w:val="00D16DB3"/>
    <w:rsid w:val="00D177F2"/>
    <w:rsid w:val="00D215A9"/>
    <w:rsid w:val="00D34869"/>
    <w:rsid w:val="00D42C2E"/>
    <w:rsid w:val="00D436BB"/>
    <w:rsid w:val="00D57CE6"/>
    <w:rsid w:val="00D617D3"/>
    <w:rsid w:val="00D64583"/>
    <w:rsid w:val="00D64830"/>
    <w:rsid w:val="00D72A05"/>
    <w:rsid w:val="00D7632C"/>
    <w:rsid w:val="00D77E25"/>
    <w:rsid w:val="00D8038B"/>
    <w:rsid w:val="00D877ED"/>
    <w:rsid w:val="00D912CC"/>
    <w:rsid w:val="00DA0884"/>
    <w:rsid w:val="00DA412F"/>
    <w:rsid w:val="00DB12B8"/>
    <w:rsid w:val="00DB2545"/>
    <w:rsid w:val="00DB6739"/>
    <w:rsid w:val="00DC2395"/>
    <w:rsid w:val="00DC3A3B"/>
    <w:rsid w:val="00DC3A96"/>
    <w:rsid w:val="00DD3D77"/>
    <w:rsid w:val="00DD51E6"/>
    <w:rsid w:val="00DE2AE6"/>
    <w:rsid w:val="00DE2D49"/>
    <w:rsid w:val="00DE72E4"/>
    <w:rsid w:val="00DF013B"/>
    <w:rsid w:val="00DF6EBD"/>
    <w:rsid w:val="00E014CC"/>
    <w:rsid w:val="00E07DDF"/>
    <w:rsid w:val="00E12309"/>
    <w:rsid w:val="00E133E7"/>
    <w:rsid w:val="00E13DA9"/>
    <w:rsid w:val="00E14385"/>
    <w:rsid w:val="00E1559D"/>
    <w:rsid w:val="00E2345D"/>
    <w:rsid w:val="00E252E2"/>
    <w:rsid w:val="00E26689"/>
    <w:rsid w:val="00E31689"/>
    <w:rsid w:val="00E31D3A"/>
    <w:rsid w:val="00E3427C"/>
    <w:rsid w:val="00E44E26"/>
    <w:rsid w:val="00E560DB"/>
    <w:rsid w:val="00E56317"/>
    <w:rsid w:val="00E57CDF"/>
    <w:rsid w:val="00E6625B"/>
    <w:rsid w:val="00E7178F"/>
    <w:rsid w:val="00E728D6"/>
    <w:rsid w:val="00E72AB4"/>
    <w:rsid w:val="00E8038B"/>
    <w:rsid w:val="00E805B0"/>
    <w:rsid w:val="00E85774"/>
    <w:rsid w:val="00E87BAC"/>
    <w:rsid w:val="00E928FE"/>
    <w:rsid w:val="00E92BCC"/>
    <w:rsid w:val="00E93445"/>
    <w:rsid w:val="00E93C55"/>
    <w:rsid w:val="00EA292E"/>
    <w:rsid w:val="00EA3D7B"/>
    <w:rsid w:val="00EC2521"/>
    <w:rsid w:val="00EC4DB5"/>
    <w:rsid w:val="00EC5132"/>
    <w:rsid w:val="00EC77C9"/>
    <w:rsid w:val="00ED00B5"/>
    <w:rsid w:val="00ED07A8"/>
    <w:rsid w:val="00ED1E2D"/>
    <w:rsid w:val="00ED4FDF"/>
    <w:rsid w:val="00EE05C4"/>
    <w:rsid w:val="00EE0A77"/>
    <w:rsid w:val="00EE4DA7"/>
    <w:rsid w:val="00EE4E94"/>
    <w:rsid w:val="00EF3B2E"/>
    <w:rsid w:val="00F03591"/>
    <w:rsid w:val="00F10B55"/>
    <w:rsid w:val="00F11150"/>
    <w:rsid w:val="00F21775"/>
    <w:rsid w:val="00F246B8"/>
    <w:rsid w:val="00F272EB"/>
    <w:rsid w:val="00F32BE6"/>
    <w:rsid w:val="00F3565F"/>
    <w:rsid w:val="00F4200F"/>
    <w:rsid w:val="00F6064D"/>
    <w:rsid w:val="00F62762"/>
    <w:rsid w:val="00F70B66"/>
    <w:rsid w:val="00F76582"/>
    <w:rsid w:val="00F83AF0"/>
    <w:rsid w:val="00F91160"/>
    <w:rsid w:val="00F92772"/>
    <w:rsid w:val="00F92D17"/>
    <w:rsid w:val="00F9660F"/>
    <w:rsid w:val="00FA40DF"/>
    <w:rsid w:val="00FA57E5"/>
    <w:rsid w:val="00FA6AAB"/>
    <w:rsid w:val="00FC1B54"/>
    <w:rsid w:val="00FC5DE6"/>
    <w:rsid w:val="00FC5F95"/>
    <w:rsid w:val="00FC6F3C"/>
    <w:rsid w:val="00FE3959"/>
    <w:rsid w:val="00FE4780"/>
    <w:rsid w:val="00FE4A7C"/>
    <w:rsid w:val="00FE705C"/>
    <w:rsid w:val="00FF33F0"/>
    <w:rsid w:val="00FF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/"/>
  <w:listSeparator w:val="؛"/>
  <w14:docId w14:val="3A879A8B"/>
  <w15:chartTrackingRefBased/>
  <w15:docId w15:val="{21A2923B-32A6-45FB-844D-581880141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3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7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1D6"/>
  </w:style>
  <w:style w:type="paragraph" w:styleId="Footer">
    <w:name w:val="footer"/>
    <w:basedOn w:val="Normal"/>
    <w:link w:val="FooterChar"/>
    <w:uiPriority w:val="99"/>
    <w:unhideWhenUsed/>
    <w:rsid w:val="007C7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1D6"/>
  </w:style>
  <w:style w:type="table" w:styleId="TableGrid">
    <w:name w:val="Table Grid"/>
    <w:basedOn w:val="TableNormal"/>
    <w:uiPriority w:val="39"/>
    <w:rsid w:val="007C7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0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S2019\PayaLeasingProjects2019\WordDocumentCompleting2019\App_Data\DocumentTemplates\SalesFrmTemp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82133-7BF9-4766-97DF-1EAFC98CD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SalesFrmTemp.dotx</Template>
  <TotalTime>150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AslZaeim</dc:creator>
  <cp:keywords/>
  <dc:description/>
  <cp:lastModifiedBy>Ali AslZaeim</cp:lastModifiedBy>
  <cp:revision>61</cp:revision>
  <cp:lastPrinted>2022-02-21T08:59:00Z</cp:lastPrinted>
  <dcterms:created xsi:type="dcterms:W3CDTF">2025-06-26T08:59:00Z</dcterms:created>
  <dcterms:modified xsi:type="dcterms:W3CDTF">2025-07-04T08:15:00Z</dcterms:modified>
</cp:coreProperties>
</file>